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496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962"/>
        <w:gridCol w:w="4110"/>
        <w:gridCol w:w="213"/>
      </w:tblGrid>
      <w:tr w:rsidR="0000019F" w14:paraId="6EA9297E" w14:textId="77777777" w:rsidTr="007C17DA">
        <w:trPr>
          <w:trHeight w:val="22"/>
        </w:trPr>
        <w:tc>
          <w:tcPr>
            <w:tcW w:w="4962" w:type="dxa"/>
            <w:vMerge w:val="restart"/>
            <w:vAlign w:val="bottom"/>
          </w:tcPr>
          <w:p w14:paraId="443F728B" w14:textId="0B0EE6AB" w:rsidR="0000019F" w:rsidRPr="0000019F" w:rsidRDefault="00796E1C" w:rsidP="007C17DA">
            <w:pPr>
              <w:pStyle w:val="a8"/>
              <w:adjustRightInd w:val="0"/>
              <w:spacing w:line="240" w:lineRule="auto"/>
              <w:ind w:leftChars="0" w:left="0" w:rightChars="0" w:right="0" w:firstLine="0"/>
              <w:jc w:val="both"/>
              <w:rPr>
                <w:sz w:val="64"/>
                <w:szCs w:val="50"/>
              </w:rPr>
            </w:pPr>
            <w:sdt>
              <w:sdtPr>
                <w:rPr>
                  <w:sz w:val="64"/>
                  <w:szCs w:val="50"/>
                </w:rPr>
                <w:alias w:val="Enter first name:"/>
                <w:tag w:val="Enter first name:"/>
                <w:id w:val="-2021460391"/>
                <w:placeholder>
                  <w:docPart w:val="7E70B7D3A2FA4734AA7C4856BE94C54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0019F" w:rsidRPr="0000019F">
                  <w:rPr>
                    <w:sz w:val="64"/>
                    <w:szCs w:val="50"/>
                  </w:rPr>
                  <w:t>Min Chul Cha</w:t>
                </w:r>
              </w:sdtContent>
            </w:sdt>
          </w:p>
        </w:tc>
        <w:tc>
          <w:tcPr>
            <w:tcW w:w="4110" w:type="dxa"/>
          </w:tcPr>
          <w:p w14:paraId="78D3F832" w14:textId="10AB0DC7" w:rsidR="0000019F" w:rsidRPr="00D14FFC" w:rsidRDefault="00796E1C" w:rsidP="0000019F">
            <w:pPr>
              <w:pStyle w:val="ContactInfo"/>
              <w:adjustRightInd w:val="0"/>
              <w:spacing w:before="0"/>
              <w:ind w:leftChars="0" w:left="0" w:rightChars="0" w:right="0" w:firstLine="0"/>
            </w:pPr>
            <w:hyperlink r:id="rId9" w:history="1">
              <w:proofErr w:type="spellStart"/>
              <w:r w:rsidR="00101E42">
                <w:rPr>
                  <w:rStyle w:val="affb"/>
                  <w:color w:val="auto"/>
                  <w:u w:val="none"/>
                </w:rPr>
                <w:t>HFIDL</w:t>
              </w:r>
              <w:proofErr w:type="spellEnd"/>
              <w:r w:rsidR="0000019F" w:rsidRPr="00D14FFC">
                <w:rPr>
                  <w:rStyle w:val="affb"/>
                  <w:color w:val="auto"/>
                  <w:u w:val="none"/>
                </w:rPr>
                <w:br/>
              </w:r>
              <w:bookmarkStart w:id="0" w:name="_Hlk128930681"/>
              <w:r w:rsidR="0000019F" w:rsidRPr="00D14FFC">
                <w:rPr>
                  <w:rStyle w:val="affb"/>
                  <w:color w:val="auto"/>
                  <w:u w:val="none"/>
                </w:rPr>
                <w:t>Yonsei University</w:t>
              </w:r>
              <w:r w:rsidR="0000019F" w:rsidRPr="00D14FFC">
                <w:rPr>
                  <w:rStyle w:val="affb"/>
                  <w:color w:val="auto"/>
                  <w:u w:val="none"/>
                </w:rPr>
                <w:br/>
                <w:t xml:space="preserve">Engineering Hall </w:t>
              </w:r>
              <w:proofErr w:type="spellStart"/>
              <w:r w:rsidR="0000019F" w:rsidRPr="00D14FFC">
                <w:rPr>
                  <w:rStyle w:val="affb"/>
                  <w:color w:val="auto"/>
                  <w:u w:val="none"/>
                </w:rPr>
                <w:t>D4</w:t>
              </w:r>
              <w:proofErr w:type="spellEnd"/>
              <w:r w:rsidR="0000019F" w:rsidRPr="00D14FFC">
                <w:rPr>
                  <w:rStyle w:val="affb"/>
                  <w:color w:val="auto"/>
                  <w:u w:val="none"/>
                </w:rPr>
                <w:t>, #</w:t>
              </w:r>
              <w:proofErr w:type="spellStart"/>
              <w:r w:rsidR="0000019F" w:rsidRPr="00D14FFC">
                <w:rPr>
                  <w:rStyle w:val="affb"/>
                  <w:color w:val="auto"/>
                  <w:u w:val="none"/>
                </w:rPr>
                <w:t>D1009</w:t>
              </w:r>
              <w:proofErr w:type="spellEnd"/>
              <w:r w:rsidR="0000019F" w:rsidRPr="00D14FFC">
                <w:rPr>
                  <w:rStyle w:val="affb"/>
                  <w:color w:val="auto"/>
                  <w:u w:val="none"/>
                </w:rPr>
                <w:br/>
                <w:t>50 Yonsei-</w:t>
              </w:r>
              <w:proofErr w:type="spellStart"/>
              <w:r w:rsidR="0000019F" w:rsidRPr="00D14FFC">
                <w:rPr>
                  <w:rStyle w:val="affb"/>
                  <w:color w:val="auto"/>
                  <w:u w:val="none"/>
                </w:rPr>
                <w:t>ro</w:t>
              </w:r>
              <w:proofErr w:type="spellEnd"/>
              <w:r w:rsidR="0000019F" w:rsidRPr="00D14FFC">
                <w:rPr>
                  <w:rStyle w:val="affb"/>
                  <w:color w:val="auto"/>
                  <w:u w:val="none"/>
                </w:rPr>
                <w:t xml:space="preserve">, </w:t>
              </w:r>
              <w:proofErr w:type="spellStart"/>
              <w:r w:rsidR="0000019F" w:rsidRPr="00D14FFC">
                <w:rPr>
                  <w:rStyle w:val="affb"/>
                  <w:color w:val="auto"/>
                  <w:u w:val="none"/>
                </w:rPr>
                <w:t>Seodaemun-gu</w:t>
              </w:r>
              <w:proofErr w:type="spellEnd"/>
              <w:r w:rsidR="0000019F" w:rsidRPr="00D14FFC">
                <w:rPr>
                  <w:rStyle w:val="affb"/>
                  <w:color w:val="auto"/>
                  <w:u w:val="none"/>
                </w:rPr>
                <w:t>,</w:t>
              </w:r>
              <w:r w:rsidR="00101E42">
                <w:rPr>
                  <w:rStyle w:val="affb"/>
                  <w:color w:val="auto"/>
                  <w:u w:val="none"/>
                </w:rPr>
                <w:t xml:space="preserve"> </w:t>
              </w:r>
              <w:r w:rsidR="0000019F" w:rsidRPr="00D14FFC">
                <w:rPr>
                  <w:rStyle w:val="affb"/>
                  <w:color w:val="auto"/>
                  <w:u w:val="none"/>
                </w:rPr>
                <w:t>Seoul,</w:t>
              </w:r>
              <w:r w:rsidR="00101E42">
                <w:rPr>
                  <w:rStyle w:val="affb"/>
                  <w:color w:val="auto"/>
                  <w:u w:val="none"/>
                </w:rPr>
                <w:br/>
              </w:r>
              <w:r w:rsidR="0000019F" w:rsidRPr="00D14FFC">
                <w:rPr>
                  <w:rStyle w:val="affb"/>
                  <w:color w:val="auto"/>
                  <w:u w:val="none"/>
                </w:rPr>
                <w:t>Republic of Korea, 0372</w:t>
              </w:r>
              <w:bookmarkEnd w:id="0"/>
              <w:r w:rsidR="0000019F" w:rsidRPr="00D14FFC">
                <w:rPr>
                  <w:rStyle w:val="affb"/>
                  <w:color w:val="auto"/>
                  <w:u w:val="none"/>
                </w:rPr>
                <w:t>2</w:t>
              </w:r>
            </w:hyperlink>
          </w:p>
        </w:tc>
        <w:tc>
          <w:tcPr>
            <w:tcW w:w="213" w:type="dxa"/>
          </w:tcPr>
          <w:p w14:paraId="511A07C6" w14:textId="30CE36A4" w:rsidR="0000019F" w:rsidRPr="00CF65EC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AEA341B" wp14:editId="0D3C430B">
                      <wp:extent cx="118872" cy="118872"/>
                      <wp:effectExtent l="0" t="0" r="0" b="0"/>
                      <wp:docPr id="1" name="Address icon" descr="Address icon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4C3D05B3" id="Address icon" o:spid="_x0000_s1026" alt="Address icon" href="https://goo.gl/maps/H73q2F2k8684bGQJ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FLb0XrYAAAAAwEAAA8AAAAAAAAAAAAA&#10;AAAAmRAAAGRycy9kb3ducmV2LnhtbFBLBQYAAAAABAAEAPMAAACeEQAAAAA=&#10;" o:button="t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fill o:detectmouseclick="t"/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7A4F00" w:rsidRPr="007A4F00" w14:paraId="21DAE852" w14:textId="77777777" w:rsidTr="007C17DA">
        <w:trPr>
          <w:trHeight w:val="22"/>
        </w:trPr>
        <w:tc>
          <w:tcPr>
            <w:tcW w:w="4962" w:type="dxa"/>
            <w:vMerge/>
            <w:vAlign w:val="center"/>
          </w:tcPr>
          <w:p w14:paraId="3870BD7A" w14:textId="77777777" w:rsidR="0000019F" w:rsidRPr="007A4F00" w:rsidRDefault="0000019F" w:rsidP="0000019F">
            <w:pPr>
              <w:pStyle w:val="a8"/>
              <w:adjustRightInd w:val="0"/>
              <w:spacing w:line="240" w:lineRule="auto"/>
              <w:ind w:leftChars="0" w:left="0" w:rightChars="0" w:right="0" w:firstLine="0"/>
              <w:rPr>
                <w:color w:val="auto"/>
                <w:sz w:val="64"/>
                <w:szCs w:val="50"/>
              </w:rPr>
            </w:pPr>
          </w:p>
        </w:tc>
        <w:sdt>
          <w:sdtPr>
            <w:rPr>
              <w:color w:val="auto"/>
            </w:rPr>
            <w:alias w:val="Enter phone:"/>
            <w:tag w:val="Enter phone:"/>
            <w:id w:val="1287619044"/>
            <w:placeholder>
              <w:docPart w:val="87D0B35C73234D048D463AA7F67AB16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tc>
              <w:tcPr>
                <w:tcW w:w="4110" w:type="dxa"/>
              </w:tcPr>
              <w:p w14:paraId="17A681C4" w14:textId="44F0209F" w:rsidR="0000019F" w:rsidRPr="007A4F00" w:rsidRDefault="0000019F" w:rsidP="0000019F">
                <w:pPr>
                  <w:pStyle w:val="ContactInfo"/>
                  <w:adjustRightInd w:val="0"/>
                  <w:spacing w:before="0"/>
                  <w:ind w:leftChars="0" w:left="0" w:rightChars="0" w:right="0" w:firstLine="0"/>
                  <w:rPr>
                    <w:color w:val="auto"/>
                  </w:rPr>
                </w:pPr>
                <w:r w:rsidRPr="007A4F00">
                  <w:rPr>
                    <w:color w:val="auto"/>
                  </w:rPr>
                  <w:t>+82-10-7112-0774</w:t>
                </w:r>
              </w:p>
            </w:tc>
          </w:sdtContent>
        </w:sdt>
        <w:tc>
          <w:tcPr>
            <w:tcW w:w="213" w:type="dxa"/>
          </w:tcPr>
          <w:p w14:paraId="5821C04B" w14:textId="65A470DB" w:rsidR="0000019F" w:rsidRPr="007A4F00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708A7ACA" wp14:editId="0B95938B">
                      <wp:extent cx="109728" cy="109728"/>
                      <wp:effectExtent l="0" t="0" r="5080" b="5080"/>
                      <wp:docPr id="2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705A2C7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7A4F00" w:rsidRPr="007A4F00" w14:paraId="3D2EADAB" w14:textId="77777777" w:rsidTr="007C17DA">
        <w:trPr>
          <w:trHeight w:val="22"/>
        </w:trPr>
        <w:tc>
          <w:tcPr>
            <w:tcW w:w="4962" w:type="dxa"/>
            <w:vMerge/>
            <w:vAlign w:val="center"/>
          </w:tcPr>
          <w:p w14:paraId="660F5AEB" w14:textId="77777777" w:rsidR="0000019F" w:rsidRPr="007A4F00" w:rsidRDefault="0000019F" w:rsidP="0000019F">
            <w:pPr>
              <w:pStyle w:val="a8"/>
              <w:adjustRightInd w:val="0"/>
              <w:spacing w:line="240" w:lineRule="auto"/>
              <w:ind w:leftChars="0" w:left="0" w:rightChars="0" w:right="0" w:firstLine="0"/>
              <w:rPr>
                <w:color w:val="auto"/>
                <w:sz w:val="64"/>
                <w:szCs w:val="50"/>
              </w:rPr>
            </w:pPr>
          </w:p>
        </w:tc>
        <w:tc>
          <w:tcPr>
            <w:tcW w:w="4110" w:type="dxa"/>
          </w:tcPr>
          <w:p w14:paraId="766F1B1A" w14:textId="710052D3" w:rsidR="00D14FFC" w:rsidRPr="007A4F00" w:rsidRDefault="00796E1C" w:rsidP="00D14FFC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hyperlink r:id="rId10" w:history="1">
              <w:proofErr w:type="spellStart"/>
              <w:r w:rsidR="00D14FFC" w:rsidRPr="007A4F00">
                <w:rPr>
                  <w:rStyle w:val="affb"/>
                  <w:color w:val="auto"/>
                  <w:u w:val="none"/>
                </w:rPr>
                <w:t>mc.cha@yonsei.ac.kr</w:t>
              </w:r>
              <w:proofErr w:type="spellEnd"/>
            </w:hyperlink>
            <w:r w:rsidR="00D14FFC" w:rsidRPr="007A4F00">
              <w:rPr>
                <w:color w:val="auto"/>
              </w:rPr>
              <w:t xml:space="preserve"> / </w:t>
            </w:r>
            <w:hyperlink r:id="rId11" w:history="1">
              <w:proofErr w:type="spellStart"/>
              <w:r w:rsidR="007C17DA" w:rsidRPr="007A4F00">
                <w:rPr>
                  <w:rStyle w:val="affb"/>
                  <w:color w:val="auto"/>
                  <w:u w:val="none"/>
                </w:rPr>
                <w:t>shinyfe74@gmail.com</w:t>
              </w:r>
              <w:proofErr w:type="spellEnd"/>
            </w:hyperlink>
          </w:p>
        </w:tc>
        <w:tc>
          <w:tcPr>
            <w:tcW w:w="213" w:type="dxa"/>
          </w:tcPr>
          <w:p w14:paraId="761FCDFF" w14:textId="6DC32D04" w:rsidR="0000019F" w:rsidRPr="007A4F00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73A2DDAC" wp14:editId="4A1F0CFD">
                      <wp:extent cx="137160" cy="91440"/>
                      <wp:effectExtent l="0" t="0" r="0" b="3810"/>
                      <wp:docPr id="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622E7D5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7A4F00" w:rsidRPr="007A4F00" w14:paraId="009360B4" w14:textId="77777777" w:rsidTr="007C17DA">
        <w:trPr>
          <w:trHeight w:val="22"/>
        </w:trPr>
        <w:tc>
          <w:tcPr>
            <w:tcW w:w="4962" w:type="dxa"/>
            <w:vMerge/>
            <w:vAlign w:val="center"/>
          </w:tcPr>
          <w:p w14:paraId="42C940AE" w14:textId="77777777" w:rsidR="0000019F" w:rsidRPr="007A4F00" w:rsidRDefault="0000019F" w:rsidP="0000019F">
            <w:pPr>
              <w:pStyle w:val="a8"/>
              <w:adjustRightInd w:val="0"/>
              <w:spacing w:line="240" w:lineRule="auto"/>
              <w:ind w:leftChars="0" w:left="0" w:rightChars="0" w:right="0" w:firstLine="0"/>
              <w:rPr>
                <w:color w:val="auto"/>
                <w:sz w:val="64"/>
                <w:szCs w:val="50"/>
              </w:rPr>
            </w:pPr>
          </w:p>
        </w:tc>
        <w:tc>
          <w:tcPr>
            <w:tcW w:w="4110" w:type="dxa"/>
          </w:tcPr>
          <w:p w14:paraId="43FF7E5E" w14:textId="49E3BADB" w:rsidR="0000019F" w:rsidRPr="007A4F00" w:rsidRDefault="00796E1C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hyperlink r:id="rId12" w:history="1">
              <w:r w:rsidR="00D14FFC" w:rsidRPr="007A4F00">
                <w:rPr>
                  <w:rStyle w:val="affb"/>
                  <w:color w:val="auto"/>
                  <w:u w:val="none"/>
                </w:rPr>
                <w:t>http://</w:t>
              </w:r>
              <w:bookmarkStart w:id="1" w:name="_Hlk128930806"/>
              <w:proofErr w:type="spellStart"/>
              <w:r w:rsidR="00D14FFC" w:rsidRPr="007A4F00">
                <w:rPr>
                  <w:rStyle w:val="affb"/>
                  <w:color w:val="auto"/>
                  <w:u w:val="none"/>
                </w:rPr>
                <w:t>www.linkedin.com</w:t>
              </w:r>
              <w:proofErr w:type="spellEnd"/>
              <w:r w:rsidR="00D14FFC" w:rsidRPr="007A4F00">
                <w:rPr>
                  <w:rStyle w:val="affb"/>
                  <w:color w:val="auto"/>
                  <w:u w:val="none"/>
                </w:rPr>
                <w:t>/in/min-</w:t>
              </w:r>
              <w:proofErr w:type="spellStart"/>
              <w:r w:rsidR="00D14FFC" w:rsidRPr="007A4F00">
                <w:rPr>
                  <w:rStyle w:val="affb"/>
                  <w:color w:val="auto"/>
                  <w:u w:val="none"/>
                </w:rPr>
                <w:t>chul</w:t>
              </w:r>
              <w:proofErr w:type="spellEnd"/>
              <w:r w:rsidR="00D14FFC" w:rsidRPr="007A4F00">
                <w:rPr>
                  <w:rStyle w:val="affb"/>
                  <w:color w:val="auto"/>
                  <w:u w:val="none"/>
                </w:rPr>
                <w:t>-cha</w:t>
              </w:r>
              <w:bookmarkEnd w:id="1"/>
              <w:r w:rsidR="00D14FFC" w:rsidRPr="007A4F00">
                <w:rPr>
                  <w:rStyle w:val="affb"/>
                  <w:color w:val="auto"/>
                  <w:u w:val="none"/>
                </w:rPr>
                <w:t>/</w:t>
              </w:r>
            </w:hyperlink>
          </w:p>
        </w:tc>
        <w:tc>
          <w:tcPr>
            <w:tcW w:w="213" w:type="dxa"/>
          </w:tcPr>
          <w:p w14:paraId="3DC31898" w14:textId="793435EA" w:rsidR="0000019F" w:rsidRPr="007A4F00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63053E0D" wp14:editId="02CEBAB8">
                      <wp:extent cx="109728" cy="109728"/>
                      <wp:effectExtent l="0" t="0" r="5080" b="5080"/>
                      <wp:docPr id="4" name="LinkedIn icon" descr="LinkedIn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3882F284" id="LinkedIn icon" o:spid="_x0000_s1026" alt="LinkedIn icon" href="http://www.linkedin.com/in/min-chul-ch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7A4F00" w:rsidRPr="007A4F00" w14:paraId="6266B113" w14:textId="77777777" w:rsidTr="007C17DA">
        <w:trPr>
          <w:trHeight w:val="22"/>
        </w:trPr>
        <w:tc>
          <w:tcPr>
            <w:tcW w:w="4962" w:type="dxa"/>
            <w:vMerge/>
            <w:vAlign w:val="center"/>
          </w:tcPr>
          <w:p w14:paraId="30F198EE" w14:textId="77777777" w:rsidR="0000019F" w:rsidRPr="007A4F00" w:rsidRDefault="0000019F" w:rsidP="0000019F">
            <w:pPr>
              <w:pStyle w:val="a8"/>
              <w:adjustRightInd w:val="0"/>
              <w:spacing w:line="240" w:lineRule="auto"/>
              <w:ind w:leftChars="0" w:left="0" w:rightChars="0" w:right="0" w:firstLine="0"/>
              <w:rPr>
                <w:color w:val="auto"/>
                <w:sz w:val="64"/>
                <w:szCs w:val="50"/>
              </w:rPr>
            </w:pPr>
          </w:p>
        </w:tc>
        <w:bookmarkStart w:id="2" w:name="_Hlk128930818"/>
        <w:tc>
          <w:tcPr>
            <w:tcW w:w="4110" w:type="dxa"/>
          </w:tcPr>
          <w:p w14:paraId="6A388A24" w14:textId="1916DC02" w:rsidR="0000019F" w:rsidRPr="007A4F00" w:rsidRDefault="000B5EEA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fldChar w:fldCharType="begin"/>
            </w:r>
            <w:r w:rsidRPr="007A4F00">
              <w:rPr>
                <w:color w:val="auto"/>
              </w:rPr>
              <w:instrText>HYPERLINK "minchulcha.com"</w:instrText>
            </w:r>
            <w:r w:rsidRPr="007A4F00">
              <w:fldChar w:fldCharType="separate"/>
            </w:r>
            <w:proofErr w:type="spellStart"/>
            <w:r w:rsidR="00D14FFC" w:rsidRPr="007A4F00">
              <w:rPr>
                <w:rStyle w:val="affb"/>
                <w:color w:val="auto"/>
                <w:u w:val="none"/>
              </w:rPr>
              <w:t>minchulcha.com</w:t>
            </w:r>
            <w:proofErr w:type="spellEnd"/>
            <w:r w:rsidRPr="007A4F00">
              <w:rPr>
                <w:rStyle w:val="affb"/>
                <w:color w:val="auto"/>
                <w:u w:val="none"/>
              </w:rPr>
              <w:fldChar w:fldCharType="end"/>
            </w:r>
            <w:bookmarkEnd w:id="2"/>
          </w:p>
        </w:tc>
        <w:tc>
          <w:tcPr>
            <w:tcW w:w="213" w:type="dxa"/>
          </w:tcPr>
          <w:p w14:paraId="3F84BD80" w14:textId="4D09019E" w:rsidR="0000019F" w:rsidRPr="007A4F00" w:rsidRDefault="0000019F" w:rsidP="0000019F">
            <w:pPr>
              <w:pStyle w:val="ContactInfo"/>
              <w:adjustRightInd w:val="0"/>
              <w:spacing w:before="0"/>
              <w:ind w:leftChars="0" w:left="0" w:rightChars="0" w:right="0" w:firstLine="0"/>
              <w:rPr>
                <w:color w:val="auto"/>
              </w:rPr>
            </w:pPr>
            <w:r w:rsidRPr="007A4F00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6D8FF11F" wp14:editId="15735F22">
                      <wp:extent cx="118872" cy="118872"/>
                      <wp:effectExtent l="0" t="0" r="0" b="0"/>
                      <wp:docPr id="6" name="Website icon" descr="Twitter/Blog/Portfolio icon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6C7EA126" id="Website icon" o:spid="_x0000_s1026" alt="Twitter/Blog/Portfolio icon" href="https://minchulcha.com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fill o:detectmouseclick="t"/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36BC37C4" w14:textId="4DB4622F" w:rsidR="00174175" w:rsidRPr="007A4F00" w:rsidRDefault="00C44410" w:rsidP="00174175">
      <w:pPr>
        <w:jc w:val="right"/>
        <w:rPr>
          <w:color w:val="auto"/>
        </w:rPr>
      </w:pPr>
      <w:proofErr w:type="spellStart"/>
      <w:r>
        <w:rPr>
          <w:color w:val="auto"/>
        </w:rPr>
        <w:t>ORCID</w:t>
      </w:r>
      <w:proofErr w:type="spellEnd"/>
      <w:r w:rsidRPr="00C44410">
        <w:t xml:space="preserve"> </w:t>
      </w:r>
      <w:r>
        <w:rPr>
          <w:noProof/>
        </w:rPr>
        <w:drawing>
          <wp:inline distT="0" distB="0" distL="0" distR="0" wp14:anchorId="22DA5760" wp14:editId="2D0E8BCE">
            <wp:extent cx="109220" cy="109220"/>
            <wp:effectExtent l="0" t="0" r="5080" b="5080"/>
            <wp:docPr id="7" name="그림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6336" cy="11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: </w:t>
      </w:r>
      <w:r w:rsidRPr="00C44410">
        <w:rPr>
          <w:color w:val="auto"/>
        </w:rPr>
        <w:t>0000-0001-9301-4281</w:t>
      </w:r>
      <w:r>
        <w:rPr>
          <w:color w:val="auto"/>
        </w:rPr>
        <w:br/>
      </w:r>
      <w:r w:rsidR="00174175" w:rsidRPr="007A4F00">
        <w:rPr>
          <w:color w:val="auto"/>
        </w:rPr>
        <w:t xml:space="preserve">Last Update: </w:t>
      </w:r>
      <w:r w:rsidR="002E1FFC">
        <w:rPr>
          <w:color w:val="auto"/>
        </w:rPr>
        <w:t>Oct</w:t>
      </w:r>
      <w:r w:rsidR="00582807">
        <w:rPr>
          <w:color w:val="auto"/>
        </w:rPr>
        <w:t>.</w:t>
      </w:r>
      <w:r w:rsidR="00174175" w:rsidRPr="007A4F00">
        <w:rPr>
          <w:color w:val="auto"/>
        </w:rPr>
        <w:t xml:space="preserve"> </w:t>
      </w:r>
      <w:r w:rsidR="002E1FFC">
        <w:rPr>
          <w:color w:val="auto"/>
        </w:rPr>
        <w:t>1</w:t>
      </w:r>
      <w:r w:rsidR="00416BF2">
        <w:rPr>
          <w:color w:val="auto"/>
        </w:rPr>
        <w:t>0</w:t>
      </w:r>
      <w:r w:rsidR="00582807">
        <w:rPr>
          <w:color w:val="auto"/>
        </w:rPr>
        <w:t>,</w:t>
      </w:r>
      <w:r w:rsidR="00174175" w:rsidRPr="007A4F00">
        <w:rPr>
          <w:color w:val="auto"/>
        </w:rPr>
        <w:t xml:space="preserve"> 2023</w:t>
      </w:r>
    </w:p>
    <w:p w14:paraId="34FCC26C" w14:textId="77777777" w:rsidR="00DC2A2B" w:rsidRDefault="00DC2A2B" w:rsidP="00DC2A2B">
      <w:pPr>
        <w:pStyle w:val="1"/>
      </w:pPr>
      <w:r>
        <w:t>EDUCATION</w:t>
      </w:r>
    </w:p>
    <w:tbl>
      <w:tblPr>
        <w:tblStyle w:val="a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1"/>
        <w:gridCol w:w="2839"/>
      </w:tblGrid>
      <w:tr w:rsidR="00DC2A2B" w:rsidRPr="0000019F" w14:paraId="75955666" w14:textId="77777777" w:rsidTr="00321F3B">
        <w:tc>
          <w:tcPr>
            <w:tcW w:w="6521" w:type="dxa"/>
          </w:tcPr>
          <w:p w14:paraId="5FBB8B77" w14:textId="77777777" w:rsidR="00DC2A2B" w:rsidRPr="00246DB7" w:rsidRDefault="00DC2A2B" w:rsidP="00321F3B">
            <w:pPr>
              <w:pStyle w:val="inner"/>
              <w:rPr>
                <w:b/>
                <w:bCs/>
              </w:rPr>
            </w:pPr>
            <w:r w:rsidRPr="00246DB7">
              <w:rPr>
                <w:b/>
                <w:bCs/>
              </w:rPr>
              <w:t>Yonsei University</w:t>
            </w:r>
          </w:p>
          <w:p w14:paraId="38E23317" w14:textId="77777777" w:rsidR="00DC2A2B" w:rsidRPr="00246DB7" w:rsidRDefault="00DC2A2B" w:rsidP="00321F3B">
            <w:pPr>
              <w:pStyle w:val="inner"/>
            </w:pPr>
            <w:r w:rsidRPr="00246DB7">
              <w:rPr>
                <w:rFonts w:hint="eastAsia"/>
              </w:rPr>
              <w:t>P</w:t>
            </w:r>
            <w:r w:rsidRPr="00246DB7">
              <w:t>h.D. in Industrial Engineering</w:t>
            </w:r>
          </w:p>
          <w:p w14:paraId="58CED18B" w14:textId="39A4ECAA" w:rsidR="00DC2A2B" w:rsidRPr="00246DB7" w:rsidRDefault="002C7CD7" w:rsidP="00321F3B">
            <w:pPr>
              <w:pStyle w:val="inner"/>
            </w:pPr>
            <w:r w:rsidRPr="002C7CD7">
              <w:t>Dissertation topic</w:t>
            </w:r>
            <w:r w:rsidR="00DC2A2B" w:rsidRPr="00246DB7">
              <w:t>: Users’ Modality Selection in Multimodal System</w:t>
            </w:r>
          </w:p>
          <w:p w14:paraId="1149B9AF" w14:textId="77777777" w:rsidR="00DC2A2B" w:rsidRPr="00246DB7" w:rsidRDefault="00DC2A2B" w:rsidP="00321F3B">
            <w:pPr>
              <w:pStyle w:val="inner"/>
            </w:pPr>
            <w:r w:rsidRPr="00246DB7">
              <w:t xml:space="preserve">Advisor: Yong Gu Ji </w:t>
            </w:r>
          </w:p>
        </w:tc>
        <w:tc>
          <w:tcPr>
            <w:tcW w:w="2839" w:type="dxa"/>
          </w:tcPr>
          <w:p w14:paraId="54652F89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rFonts w:hint="eastAsia"/>
                <w:color w:val="7F7F7F" w:themeColor="text1" w:themeTint="80"/>
              </w:rPr>
              <w:t>S</w:t>
            </w:r>
            <w:r w:rsidRPr="00B302BA">
              <w:rPr>
                <w:color w:val="7F7F7F" w:themeColor="text1" w:themeTint="80"/>
              </w:rPr>
              <w:t>eoul, Korea</w:t>
            </w:r>
          </w:p>
          <w:p w14:paraId="48DD871E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color w:val="7F7F7F" w:themeColor="text1" w:themeTint="80"/>
              </w:rPr>
              <w:t>2016-2023</w:t>
            </w:r>
          </w:p>
        </w:tc>
      </w:tr>
      <w:tr w:rsidR="00DC2A2B" w:rsidRPr="0000019F" w14:paraId="4C89FB85" w14:textId="77777777" w:rsidTr="00321F3B">
        <w:tc>
          <w:tcPr>
            <w:tcW w:w="6521" w:type="dxa"/>
          </w:tcPr>
          <w:p w14:paraId="7D207259" w14:textId="77777777" w:rsidR="00DC2A2B" w:rsidRDefault="00DC2A2B" w:rsidP="00321F3B">
            <w:pPr>
              <w:pStyle w:val="inner"/>
              <w:rPr>
                <w:b/>
                <w:bCs/>
              </w:rPr>
            </w:pPr>
            <w:r w:rsidRPr="00246DB7">
              <w:rPr>
                <w:rFonts w:hint="eastAsia"/>
                <w:b/>
                <w:bCs/>
              </w:rPr>
              <w:t>Y</w:t>
            </w:r>
            <w:r w:rsidRPr="00246DB7">
              <w:rPr>
                <w:b/>
                <w:bCs/>
              </w:rPr>
              <w:t>onsei University</w:t>
            </w:r>
          </w:p>
          <w:p w14:paraId="60CFC4BB" w14:textId="77777777" w:rsidR="00DC2A2B" w:rsidRPr="00246DB7" w:rsidRDefault="00DC2A2B" w:rsidP="00321F3B">
            <w:pPr>
              <w:pStyle w:val="inn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.S</w:t>
            </w:r>
            <w:proofErr w:type="spellEnd"/>
            <w:r>
              <w:rPr>
                <w:rFonts w:eastAsiaTheme="minorEastAsia"/>
              </w:rPr>
              <w:t xml:space="preserve"> in Industrial Engineering</w:t>
            </w:r>
          </w:p>
        </w:tc>
        <w:tc>
          <w:tcPr>
            <w:tcW w:w="2839" w:type="dxa"/>
          </w:tcPr>
          <w:p w14:paraId="1DBB1247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rFonts w:hint="eastAsia"/>
                <w:color w:val="7F7F7F" w:themeColor="text1" w:themeTint="80"/>
              </w:rPr>
              <w:t>S</w:t>
            </w:r>
            <w:r w:rsidRPr="00B302BA">
              <w:rPr>
                <w:color w:val="7F7F7F" w:themeColor="text1" w:themeTint="80"/>
              </w:rPr>
              <w:t>eoul, Korea</w:t>
            </w:r>
          </w:p>
          <w:p w14:paraId="2CB8E731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color w:val="7F7F7F" w:themeColor="text1" w:themeTint="80"/>
              </w:rPr>
              <w:t>2009-2016</w:t>
            </w:r>
          </w:p>
        </w:tc>
      </w:tr>
    </w:tbl>
    <w:p w14:paraId="50D93FEB" w14:textId="77777777" w:rsidR="00DC2A2B" w:rsidRDefault="00DC2A2B" w:rsidP="00DC2A2B">
      <w:pPr>
        <w:ind w:leftChars="0" w:left="0" w:firstLine="0"/>
      </w:pPr>
    </w:p>
    <w:p w14:paraId="0607B4E7" w14:textId="77777777" w:rsidR="00DC2A2B" w:rsidRPr="00F26B81" w:rsidRDefault="00DC2A2B" w:rsidP="00DC2A2B">
      <w:pPr>
        <w:pStyle w:val="1"/>
        <w:spacing w:before="0"/>
      </w:pPr>
      <w:r w:rsidRPr="0000019F">
        <w:t>RESEARCH</w:t>
      </w:r>
      <w:r w:rsidRPr="00F26B81">
        <w:t xml:space="preserve"> </w:t>
      </w:r>
      <w:r w:rsidRPr="00F53F1A">
        <w:t>INTERESTS</w:t>
      </w:r>
    </w:p>
    <w:p w14:paraId="70B3B8D6" w14:textId="20CE9569" w:rsidR="00DC2A2B" w:rsidRPr="00DC2A2B" w:rsidRDefault="00DC2A2B" w:rsidP="00DC2A2B">
      <w:pPr>
        <w:rPr>
          <w:rFonts w:ascii="Times New Roman" w:hAnsi="Times New Roman" w:cs="Times New Roman"/>
        </w:rPr>
      </w:pPr>
      <w:r w:rsidRPr="00DC2A2B">
        <w:rPr>
          <w:rFonts w:ascii="Times New Roman" w:hAnsi="Times New Roman" w:cs="Times New Roman"/>
        </w:rPr>
        <w:t>Human-computer interaction; Multimodal interaction; Voice user interface; Modality selection; automotive UI; Virtual Reality (VR)</w:t>
      </w:r>
    </w:p>
    <w:p w14:paraId="0F3B58A1" w14:textId="158395FD" w:rsidR="00DC2A2B" w:rsidRDefault="00DC2A2B" w:rsidP="00DC2A2B">
      <w:pPr>
        <w:pStyle w:val="1"/>
      </w:pPr>
      <w:r>
        <w:t>EMPLOYMENT</w:t>
      </w:r>
    </w:p>
    <w:tbl>
      <w:tblPr>
        <w:tblStyle w:val="a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1"/>
        <w:gridCol w:w="2839"/>
      </w:tblGrid>
      <w:tr w:rsidR="00DC2A2B" w:rsidRPr="0000019F" w14:paraId="4591E9DE" w14:textId="77777777" w:rsidTr="00321F3B">
        <w:tc>
          <w:tcPr>
            <w:tcW w:w="6521" w:type="dxa"/>
          </w:tcPr>
          <w:p w14:paraId="72C3C584" w14:textId="78638EB8" w:rsidR="00DC2A2B" w:rsidRPr="00246DB7" w:rsidRDefault="00DC2A2B" w:rsidP="00321F3B">
            <w:pPr>
              <w:pStyle w:val="inner"/>
              <w:rPr>
                <w:b/>
                <w:bCs/>
              </w:rPr>
            </w:pPr>
            <w:r>
              <w:rPr>
                <w:b/>
                <w:bCs/>
              </w:rPr>
              <w:t>Engineering Research Institute, Yonsei University</w:t>
            </w:r>
          </w:p>
          <w:p w14:paraId="204B3DFD" w14:textId="25753FAC" w:rsidR="00DC2A2B" w:rsidRPr="00246DB7" w:rsidRDefault="00DC2A2B" w:rsidP="00321F3B">
            <w:pPr>
              <w:pStyle w:val="inner"/>
            </w:pPr>
            <w:r>
              <w:t>Postdoctoral Fellow</w:t>
            </w:r>
          </w:p>
        </w:tc>
        <w:tc>
          <w:tcPr>
            <w:tcW w:w="2839" w:type="dxa"/>
          </w:tcPr>
          <w:p w14:paraId="0195DAC5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rFonts w:hint="eastAsia"/>
                <w:color w:val="7F7F7F" w:themeColor="text1" w:themeTint="80"/>
              </w:rPr>
              <w:t>S</w:t>
            </w:r>
            <w:r w:rsidRPr="00B302BA">
              <w:rPr>
                <w:color w:val="7F7F7F" w:themeColor="text1" w:themeTint="80"/>
              </w:rPr>
              <w:t>eoul, Korea</w:t>
            </w:r>
          </w:p>
          <w:p w14:paraId="6CF67275" w14:textId="443B0175" w:rsidR="00DC2A2B" w:rsidRPr="00B302BA" w:rsidRDefault="00DC2A2B" w:rsidP="00DC2A2B">
            <w:pPr>
              <w:pStyle w:val="inner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Feb.</w:t>
            </w:r>
            <w:r w:rsidRPr="00B302BA">
              <w:rPr>
                <w:color w:val="7F7F7F" w:themeColor="text1" w:themeTint="80"/>
              </w:rPr>
              <w:t>20</w:t>
            </w:r>
            <w:r>
              <w:rPr>
                <w:color w:val="7F7F7F" w:themeColor="text1" w:themeTint="80"/>
              </w:rPr>
              <w:t>23</w:t>
            </w:r>
            <w:proofErr w:type="spellEnd"/>
            <w:r>
              <w:rPr>
                <w:color w:val="7F7F7F" w:themeColor="text1" w:themeTint="80"/>
              </w:rPr>
              <w:t xml:space="preserve"> – present</w:t>
            </w:r>
          </w:p>
        </w:tc>
      </w:tr>
      <w:tr w:rsidR="00DC2A2B" w:rsidRPr="0000019F" w14:paraId="03FC2D59" w14:textId="77777777" w:rsidTr="002E1FFC">
        <w:trPr>
          <w:trHeight w:val="23"/>
        </w:trPr>
        <w:tc>
          <w:tcPr>
            <w:tcW w:w="6521" w:type="dxa"/>
          </w:tcPr>
          <w:p w14:paraId="09C5B64E" w14:textId="71F13637" w:rsidR="00DC2A2B" w:rsidRDefault="00DC2A2B" w:rsidP="00321F3B">
            <w:pPr>
              <w:pStyle w:val="inner"/>
              <w:rPr>
                <w:b/>
                <w:bCs/>
              </w:rPr>
            </w:pPr>
            <w:r>
              <w:rPr>
                <w:b/>
                <w:bCs/>
              </w:rPr>
              <w:t xml:space="preserve">Human Factors &amp; Interaction Design Lab, </w:t>
            </w:r>
            <w:r w:rsidRPr="00246DB7">
              <w:rPr>
                <w:rFonts w:hint="eastAsia"/>
                <w:b/>
                <w:bCs/>
              </w:rPr>
              <w:t>Y</w:t>
            </w:r>
            <w:r w:rsidRPr="00246DB7">
              <w:rPr>
                <w:b/>
                <w:bCs/>
              </w:rPr>
              <w:t>onsei University</w:t>
            </w:r>
          </w:p>
          <w:p w14:paraId="00EF7AD9" w14:textId="6A5B9EB6" w:rsidR="00DC2A2B" w:rsidRPr="00246DB7" w:rsidRDefault="00DC2A2B" w:rsidP="00321F3B">
            <w:pPr>
              <w:pStyle w:val="inner"/>
              <w:rPr>
                <w:rFonts w:eastAsiaTheme="minorEastAsia"/>
              </w:rPr>
            </w:pPr>
            <w:r>
              <w:rPr>
                <w:rFonts w:eastAsiaTheme="minorEastAsia"/>
              </w:rPr>
              <w:t>Research Assistant. Mentor: Yong Gu Ji</w:t>
            </w:r>
          </w:p>
        </w:tc>
        <w:tc>
          <w:tcPr>
            <w:tcW w:w="2839" w:type="dxa"/>
          </w:tcPr>
          <w:p w14:paraId="7E488642" w14:textId="77777777" w:rsidR="00DC2A2B" w:rsidRPr="00B302BA" w:rsidRDefault="00DC2A2B" w:rsidP="00321F3B">
            <w:pPr>
              <w:pStyle w:val="inner"/>
              <w:rPr>
                <w:color w:val="7F7F7F" w:themeColor="text1" w:themeTint="80"/>
              </w:rPr>
            </w:pPr>
            <w:r w:rsidRPr="00B302BA">
              <w:rPr>
                <w:rFonts w:hint="eastAsia"/>
                <w:color w:val="7F7F7F" w:themeColor="text1" w:themeTint="80"/>
              </w:rPr>
              <w:t>S</w:t>
            </w:r>
            <w:r w:rsidRPr="00B302BA">
              <w:rPr>
                <w:color w:val="7F7F7F" w:themeColor="text1" w:themeTint="80"/>
              </w:rPr>
              <w:t>eoul, Korea</w:t>
            </w:r>
          </w:p>
          <w:p w14:paraId="3F53915B" w14:textId="6BDA8B0D" w:rsidR="002E1FFC" w:rsidRPr="00B302BA" w:rsidRDefault="00DC2A2B" w:rsidP="002E1FFC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Mar. 2016 – </w:t>
            </w:r>
            <w:proofErr w:type="spellStart"/>
            <w:r>
              <w:rPr>
                <w:color w:val="7F7F7F" w:themeColor="text1" w:themeTint="80"/>
              </w:rPr>
              <w:t>Feb.</w:t>
            </w:r>
            <w:r w:rsidRPr="00B302BA">
              <w:rPr>
                <w:color w:val="7F7F7F" w:themeColor="text1" w:themeTint="80"/>
              </w:rPr>
              <w:t>20</w:t>
            </w:r>
            <w:r>
              <w:rPr>
                <w:color w:val="7F7F7F" w:themeColor="text1" w:themeTint="80"/>
              </w:rPr>
              <w:t>23</w:t>
            </w:r>
            <w:proofErr w:type="spellEnd"/>
          </w:p>
        </w:tc>
      </w:tr>
    </w:tbl>
    <w:p w14:paraId="3A1569E9" w14:textId="654C3687" w:rsidR="002E1FFC" w:rsidRDefault="002E1FFC" w:rsidP="002E1FFC">
      <w:pPr>
        <w:pStyle w:val="1"/>
      </w:pPr>
      <w:r>
        <w:t>GRANTS</w:t>
      </w:r>
    </w:p>
    <w:p w14:paraId="4F2BB6A8" w14:textId="18E721D1" w:rsidR="002E1FFC" w:rsidRPr="005D7910" w:rsidRDefault="002E1FFC" w:rsidP="00543333">
      <w:pPr>
        <w:pStyle w:val="Journal"/>
      </w:pPr>
      <w:proofErr w:type="spellStart"/>
      <w:r>
        <w:t>G1</w:t>
      </w:r>
      <w:proofErr w:type="spellEnd"/>
      <w:r>
        <w:t>.</w:t>
      </w:r>
      <w:r w:rsidR="00CC1030" w:rsidRPr="00CC1030">
        <w:t xml:space="preserve"> Responsive </w:t>
      </w:r>
      <w:r w:rsidR="00CC1030">
        <w:t>M</w:t>
      </w:r>
      <w:r w:rsidR="00CC1030" w:rsidRPr="00CC1030">
        <w:t xml:space="preserve">ultimodal </w:t>
      </w:r>
      <w:r w:rsidR="00CC1030">
        <w:t>I</w:t>
      </w:r>
      <w:r w:rsidR="00CC1030" w:rsidRPr="00CC1030">
        <w:t xml:space="preserve">nterface </w:t>
      </w:r>
      <w:r w:rsidR="00CC1030">
        <w:t>T</w:t>
      </w:r>
      <w:r w:rsidR="00CC1030" w:rsidRPr="00CC1030">
        <w:t xml:space="preserve">echnology to </w:t>
      </w:r>
      <w:r w:rsidR="00CC1030">
        <w:t>I</w:t>
      </w:r>
      <w:r w:rsidR="00CC1030" w:rsidRPr="00CC1030">
        <w:t xml:space="preserve">mprove the </w:t>
      </w:r>
      <w:r w:rsidR="00CC1030">
        <w:t>S</w:t>
      </w:r>
      <w:r w:rsidR="00CC1030" w:rsidRPr="00CC1030">
        <w:t xml:space="preserve">afety and </w:t>
      </w:r>
      <w:r w:rsidR="00CC1030">
        <w:t>U</w:t>
      </w:r>
      <w:r w:rsidR="00CC1030" w:rsidRPr="00CC1030">
        <w:t xml:space="preserve">sability of </w:t>
      </w:r>
      <w:r w:rsidR="00CC1030">
        <w:t>I</w:t>
      </w:r>
      <w:r w:rsidR="00CC1030" w:rsidRPr="00CC1030">
        <w:t xml:space="preserve">n-vehicle </w:t>
      </w:r>
      <w:r w:rsidR="00CC1030">
        <w:t>I</w:t>
      </w:r>
      <w:r w:rsidR="00CC1030" w:rsidRPr="00CC1030">
        <w:t>nteractions</w:t>
      </w:r>
      <w:r w:rsidR="00CC1030">
        <w:br/>
      </w:r>
      <w:r w:rsidR="00CC1030" w:rsidRPr="00CC1030">
        <w:t>National Research Foundation of Korea</w:t>
      </w:r>
      <w:r w:rsidR="00573CF3">
        <w:t xml:space="preserve"> </w:t>
      </w:r>
      <w:r w:rsidR="00CC1030" w:rsidRPr="00CC1030">
        <w:t>(</w:t>
      </w:r>
      <w:proofErr w:type="spellStart"/>
      <w:r w:rsidR="00CC1030" w:rsidRPr="00CC1030">
        <w:t>NRF</w:t>
      </w:r>
      <w:proofErr w:type="spellEnd"/>
      <w:r w:rsidR="00CC1030" w:rsidRPr="00CC1030">
        <w:t>)</w:t>
      </w:r>
      <w:r w:rsidR="00CC1030">
        <w:t>, $132,500 (2023-2026)</w:t>
      </w:r>
    </w:p>
    <w:p w14:paraId="4BCD6CB0" w14:textId="4A398543" w:rsidR="00AD13CB" w:rsidRDefault="0001576C" w:rsidP="0000019F">
      <w:pPr>
        <w:pStyle w:val="1"/>
      </w:pPr>
      <w:r>
        <w:t>PUBLICATIONS</w:t>
      </w:r>
    </w:p>
    <w:p w14:paraId="72BDAF75" w14:textId="2B320CA8" w:rsidR="0001576C" w:rsidRDefault="0001576C" w:rsidP="0001576C">
      <w:pPr>
        <w:pStyle w:val="inner"/>
        <w:rPr>
          <w:rFonts w:eastAsiaTheme="minorEastAsia"/>
          <w:b/>
          <w:bCs/>
          <w:sz w:val="24"/>
          <w:szCs w:val="24"/>
        </w:rPr>
      </w:pPr>
      <w:r w:rsidRPr="0001576C">
        <w:rPr>
          <w:rFonts w:eastAsiaTheme="minorEastAsia"/>
          <w:b/>
          <w:bCs/>
          <w:sz w:val="24"/>
          <w:szCs w:val="24"/>
        </w:rPr>
        <w:t>Journal Publications</w:t>
      </w:r>
    </w:p>
    <w:p w14:paraId="6BB2D589" w14:textId="67B96482" w:rsidR="005D7910" w:rsidRPr="005D7910" w:rsidRDefault="005D7910" w:rsidP="005D7910">
      <w:pPr>
        <w:pStyle w:val="Journal"/>
      </w:pPr>
      <w:proofErr w:type="spellStart"/>
      <w:r>
        <w:rPr>
          <w:rFonts w:hint="eastAsia"/>
        </w:rPr>
        <w:t>J</w:t>
      </w:r>
      <w:r>
        <w:t>1</w:t>
      </w:r>
      <w:r w:rsidR="00CD04C1">
        <w:t>2</w:t>
      </w:r>
      <w:proofErr w:type="spellEnd"/>
      <w:r>
        <w:t xml:space="preserve">. </w:t>
      </w:r>
      <w:r w:rsidRPr="00174175">
        <w:rPr>
          <w:b/>
          <w:bCs/>
        </w:rPr>
        <w:t>Min Chul Cha</w:t>
      </w:r>
      <w:r>
        <w:t>, Hyo Chang Kim, and Yong Gu Ji. “</w:t>
      </w:r>
      <w:r w:rsidRPr="005D7910">
        <w:t>User Modality Selection in Touch and Voice-based Multimodal Systems: The Role of Modality Features and Menu</w:t>
      </w:r>
      <w:r>
        <w:t>.” Computers in Human Behavior (Under Review)</w:t>
      </w:r>
    </w:p>
    <w:p w14:paraId="5E6F0E94" w14:textId="76032515" w:rsidR="005D7910" w:rsidRDefault="005D7910" w:rsidP="005D7910">
      <w:pPr>
        <w:pStyle w:val="Journal"/>
      </w:pPr>
      <w:proofErr w:type="spellStart"/>
      <w:r>
        <w:rPr>
          <w:rFonts w:hint="eastAsia"/>
        </w:rPr>
        <w:lastRenderedPageBreak/>
        <w:t>J</w:t>
      </w:r>
      <w:r>
        <w:t>1</w:t>
      </w:r>
      <w:r w:rsidR="00CD04C1">
        <w:t>1</w:t>
      </w:r>
      <w:proofErr w:type="spellEnd"/>
      <w:r>
        <w:t xml:space="preserve">. </w:t>
      </w:r>
      <w:r w:rsidRPr="00174175">
        <w:rPr>
          <w:b/>
          <w:bCs/>
        </w:rPr>
        <w:t>Min Chul Cha</w:t>
      </w:r>
      <w:r>
        <w:t xml:space="preserve">, Chae Heon Lim, Young Woo Kim, Sol </w:t>
      </w:r>
      <w:proofErr w:type="spellStart"/>
      <w:r>
        <w:t>Hee</w:t>
      </w:r>
      <w:proofErr w:type="spellEnd"/>
      <w:r>
        <w:t xml:space="preserve"> Yoon, </w:t>
      </w:r>
      <w:r w:rsidRPr="00174175">
        <w:t xml:space="preserve">and </w:t>
      </w:r>
      <w:r>
        <w:t>Seul Chan Lee. “</w:t>
      </w:r>
      <w:r w:rsidRPr="005D7910">
        <w:t>How Do Users Regulate Interaction Behaviors while Performing a Drag-and-Drop Task in a Virtual Reality Environment?</w:t>
      </w:r>
      <w:r>
        <w:t>” International Journal of Human-Computer Interaction (R</w:t>
      </w:r>
      <w:r w:rsidRPr="005D7910">
        <w:t xml:space="preserve">esponding after </w:t>
      </w:r>
      <w:r>
        <w:t xml:space="preserve">first </w:t>
      </w:r>
      <w:r w:rsidRPr="005D7910">
        <w:t>review</w:t>
      </w:r>
      <w:r>
        <w:t>)</w:t>
      </w:r>
    </w:p>
    <w:p w14:paraId="62576BB4" w14:textId="2DA906A4" w:rsidR="00CD04C1" w:rsidRDefault="00CD04C1" w:rsidP="005D7910">
      <w:pPr>
        <w:pStyle w:val="Journal"/>
      </w:pPr>
      <w:proofErr w:type="spellStart"/>
      <w:r>
        <w:rPr>
          <w:rFonts w:hint="eastAsia"/>
        </w:rPr>
        <w:t>J</w:t>
      </w:r>
      <w:r>
        <w:t>10</w:t>
      </w:r>
      <w:proofErr w:type="spellEnd"/>
      <w:r>
        <w:t xml:space="preserve">. Reza Kazemi, Chae Heon Lim, </w:t>
      </w:r>
      <w:r w:rsidRPr="00CD04C1">
        <w:rPr>
          <w:b/>
          <w:bCs/>
        </w:rPr>
        <w:t>Min Chul Cha</w:t>
      </w:r>
      <w:r>
        <w:t>, and Seul Chan Lee. “</w:t>
      </w:r>
      <w:r w:rsidRPr="00CD04C1">
        <w:t>Evaluation of Drag-and-Drop Task in Virtual Environment: Effects of Target Size and Movement Distance on Performances and Workload</w:t>
      </w:r>
      <w:r>
        <w:t>”</w:t>
      </w:r>
      <w:r w:rsidRPr="00CD04C1">
        <w:t xml:space="preserve"> </w:t>
      </w:r>
      <w:r>
        <w:t>International Journal of Human-Computer Interaction (2023)</w:t>
      </w:r>
    </w:p>
    <w:p w14:paraId="54DBBFBE" w14:textId="0E369140" w:rsidR="00A47FB2" w:rsidRDefault="00A47FB2" w:rsidP="001C5412">
      <w:pPr>
        <w:pStyle w:val="Journal"/>
      </w:pPr>
      <w:proofErr w:type="spellStart"/>
      <w:r>
        <w:rPr>
          <w:rFonts w:hint="eastAsia"/>
        </w:rPr>
        <w:t>J</w:t>
      </w:r>
      <w:r w:rsidR="007877A9">
        <w:t>9</w:t>
      </w:r>
      <w:proofErr w:type="spellEnd"/>
      <w:r w:rsidR="00556F1A">
        <w:t>.</w:t>
      </w:r>
      <w:r>
        <w:t xml:space="preserve"> </w:t>
      </w:r>
      <w:r w:rsidRPr="00174175">
        <w:rPr>
          <w:b/>
          <w:bCs/>
        </w:rPr>
        <w:t>Min Chul Cha</w:t>
      </w:r>
      <w:r w:rsidRPr="00174175">
        <w:t xml:space="preserve"> and Yong Gu Ji</w:t>
      </w:r>
      <w:r>
        <w:t>. “</w:t>
      </w:r>
      <w:r w:rsidR="00582807" w:rsidRPr="00582807">
        <w:t xml:space="preserve">Context </w:t>
      </w:r>
      <w:r w:rsidR="00582807">
        <w:t>M</w:t>
      </w:r>
      <w:r w:rsidR="00582807" w:rsidRPr="00582807">
        <w:t xml:space="preserve">atters: </w:t>
      </w:r>
      <w:r w:rsidR="00582807">
        <w:t>U</w:t>
      </w:r>
      <w:r w:rsidR="00582807" w:rsidRPr="00582807">
        <w:t>nderstanding the effect of usage contexts on users' modality selection in multimodal systems</w:t>
      </w:r>
      <w:r>
        <w:t>.”</w:t>
      </w:r>
      <w:r w:rsidR="002067F7">
        <w:t xml:space="preserve"> </w:t>
      </w:r>
      <w:r w:rsidR="00582807">
        <w:t>International Journal of Human-Computer Interaction</w:t>
      </w:r>
      <w:r w:rsidR="002067F7">
        <w:t xml:space="preserve"> (2023)</w:t>
      </w:r>
    </w:p>
    <w:p w14:paraId="003790D7" w14:textId="265019FB" w:rsidR="007877A9" w:rsidRDefault="007877A9" w:rsidP="001C5412">
      <w:pPr>
        <w:pStyle w:val="Journal"/>
      </w:pPr>
      <w:proofErr w:type="spellStart"/>
      <w:r>
        <w:t>J8</w:t>
      </w:r>
      <w:proofErr w:type="spellEnd"/>
      <w:r>
        <w:t>.</w:t>
      </w:r>
      <w:r w:rsidRPr="007877A9">
        <w:t xml:space="preserve"> Seong Yong Bae, </w:t>
      </w:r>
      <w:r w:rsidRPr="007877A9">
        <w:rPr>
          <w:b/>
          <w:bCs/>
        </w:rPr>
        <w:t>Min Chul Cha</w:t>
      </w:r>
      <w:r w:rsidRPr="007877A9">
        <w:t xml:space="preserve">, Sol </w:t>
      </w:r>
      <w:proofErr w:type="spellStart"/>
      <w:r w:rsidRPr="007877A9">
        <w:t>Hee</w:t>
      </w:r>
      <w:proofErr w:type="spellEnd"/>
      <w:r w:rsidRPr="007877A9">
        <w:t xml:space="preserve"> Yoon, </w:t>
      </w:r>
      <w:r>
        <w:t xml:space="preserve">and </w:t>
      </w:r>
      <w:r w:rsidRPr="007877A9">
        <w:t>Seul Chan Lee</w:t>
      </w:r>
      <w:r>
        <w:t>. “</w:t>
      </w:r>
      <w:r w:rsidRPr="007877A9">
        <w:t>Investigation of Touch Button Size and Touch Screen Position of IVIS in a Driving Context</w:t>
      </w:r>
      <w:r>
        <w:t xml:space="preserve">.” </w:t>
      </w:r>
      <w:r w:rsidRPr="007877A9">
        <w:t>Journal of the Ergonomics Society of Korea, 42</w:t>
      </w:r>
      <w:r>
        <w:t>.</w:t>
      </w:r>
      <w:r w:rsidRPr="007877A9">
        <w:t>1</w:t>
      </w:r>
      <w:r>
        <w:t xml:space="preserve"> (2023)</w:t>
      </w:r>
    </w:p>
    <w:p w14:paraId="77C62F97" w14:textId="1948ECCE" w:rsidR="00D843EA" w:rsidRPr="00174175" w:rsidRDefault="0001576C" w:rsidP="001C5412">
      <w:pPr>
        <w:pStyle w:val="Journal"/>
      </w:pPr>
      <w:proofErr w:type="spellStart"/>
      <w:r w:rsidRPr="00174175">
        <w:t>J</w:t>
      </w:r>
      <w:r w:rsidR="00A47FB2">
        <w:t>7</w:t>
      </w:r>
      <w:proofErr w:type="spellEnd"/>
      <w:r w:rsidRPr="00174175">
        <w:t xml:space="preserve">. </w:t>
      </w:r>
      <w:r w:rsidRPr="00174175">
        <w:rPr>
          <w:b/>
          <w:bCs/>
        </w:rPr>
        <w:t>Min Chul Cha</w:t>
      </w:r>
      <w:r w:rsidRPr="00174175">
        <w:t>, Hyo Chang Kim, and Yong Gu Ji</w:t>
      </w:r>
      <w:r w:rsidR="00A47FB2">
        <w:t>.</w:t>
      </w:r>
      <w:r w:rsidRPr="00174175">
        <w:t xml:space="preserve"> </w:t>
      </w:r>
      <w:r w:rsidR="00D843EA" w:rsidRPr="00174175">
        <w:t>“</w:t>
      </w:r>
      <w:r w:rsidRPr="00174175">
        <w:t>The unit and size of information supporting auditory feedback for voice user interface</w:t>
      </w:r>
      <w:r w:rsidR="00D843EA" w:rsidRPr="00174175">
        <w:t>.”</w:t>
      </w:r>
      <w:r w:rsidRPr="00174175">
        <w:t xml:space="preserve"> </w:t>
      </w:r>
      <w:r w:rsidR="00D843EA" w:rsidRPr="00174175">
        <w:t xml:space="preserve">International Journal of </w:t>
      </w:r>
      <w:r w:rsidR="00BA3247">
        <w:t>Human-Computer</w:t>
      </w:r>
      <w:r w:rsidR="00D843EA" w:rsidRPr="00174175">
        <w:t xml:space="preserve"> Interaction</w:t>
      </w:r>
      <w:r w:rsidR="00045B04">
        <w:t xml:space="preserve"> (2023)</w:t>
      </w:r>
    </w:p>
    <w:p w14:paraId="3A1C5562" w14:textId="5510EBC4" w:rsidR="0001576C" w:rsidRPr="00174175" w:rsidRDefault="0001576C" w:rsidP="001C5412">
      <w:pPr>
        <w:pStyle w:val="Journal"/>
      </w:pPr>
      <w:proofErr w:type="spellStart"/>
      <w:r w:rsidRPr="00174175">
        <w:t>J</w:t>
      </w:r>
      <w:r w:rsidR="00A47FB2">
        <w:t>6</w:t>
      </w:r>
      <w:proofErr w:type="spellEnd"/>
      <w:r w:rsidRPr="00174175">
        <w:t xml:space="preserve">. Kim, Hyo Chang, </w:t>
      </w:r>
      <w:r w:rsidRPr="00174175">
        <w:rPr>
          <w:b/>
          <w:bCs/>
        </w:rPr>
        <w:t>Min Chul Cha</w:t>
      </w:r>
      <w:r w:rsidRPr="00174175">
        <w:t xml:space="preserve">, and Yong Gu Ji. </w:t>
      </w:r>
      <w:r w:rsidR="00D843EA" w:rsidRPr="00174175">
        <w:t>“</w:t>
      </w:r>
      <w:r w:rsidRPr="00174175">
        <w:t>The impact of an agent’s voice in psychological counseling: Session evaluation and counselor rating</w:t>
      </w:r>
      <w:r w:rsidR="00D843EA" w:rsidRPr="00174175">
        <w:t>.”</w:t>
      </w:r>
      <w:r w:rsidRPr="00174175">
        <w:t xml:space="preserve"> Applied Sciences 11.7 (2021): 2893.</w:t>
      </w:r>
    </w:p>
    <w:p w14:paraId="0DEF549D" w14:textId="58B7CE13" w:rsidR="00D843EA" w:rsidRPr="00174175" w:rsidRDefault="0001576C" w:rsidP="001C5412">
      <w:pPr>
        <w:pStyle w:val="Journal"/>
      </w:pPr>
      <w:proofErr w:type="spellStart"/>
      <w:r w:rsidRPr="00174175">
        <w:rPr>
          <w:rFonts w:hint="eastAsia"/>
        </w:rPr>
        <w:t>J</w:t>
      </w:r>
      <w:r w:rsidR="00A47FB2">
        <w:t>5</w:t>
      </w:r>
      <w:proofErr w:type="spellEnd"/>
      <w:r w:rsidRPr="00174175">
        <w:t>.</w:t>
      </w:r>
      <w:r w:rsidR="00D843EA" w:rsidRPr="00174175">
        <w:t xml:space="preserve"> </w:t>
      </w:r>
      <w:r w:rsidR="00174175" w:rsidRPr="00174175">
        <w:t xml:space="preserve">Ji Yea Lee, Juhee Lee, </w:t>
      </w:r>
      <w:proofErr w:type="spellStart"/>
      <w:r w:rsidR="00174175" w:rsidRPr="00174175">
        <w:t>Yeonsoo</w:t>
      </w:r>
      <w:proofErr w:type="spellEnd"/>
      <w:r w:rsidR="00174175" w:rsidRPr="00174175">
        <w:t xml:space="preserve"> Jang, Eun Chae Kim, Yong Gu Ji </w:t>
      </w:r>
      <w:proofErr w:type="spellStart"/>
      <w:r w:rsidR="00174175" w:rsidRPr="00174175">
        <w:t>Taezoon</w:t>
      </w:r>
      <w:proofErr w:type="spellEnd"/>
      <w:r w:rsidR="00174175" w:rsidRPr="00174175">
        <w:t xml:space="preserve"> Park, Sang Yoon Um, </w:t>
      </w:r>
      <w:r w:rsidR="00174175" w:rsidRPr="00174175">
        <w:rPr>
          <w:b/>
          <w:bCs/>
        </w:rPr>
        <w:t>Min Chul Cha</w:t>
      </w:r>
      <w:r w:rsidR="00174175" w:rsidRPr="00174175">
        <w:t xml:space="preserve">, </w:t>
      </w:r>
      <w:r w:rsidR="00174175">
        <w:t xml:space="preserve">and </w:t>
      </w:r>
      <w:proofErr w:type="spellStart"/>
      <w:r w:rsidR="00174175" w:rsidRPr="00174175">
        <w:t>Yielin</w:t>
      </w:r>
      <w:proofErr w:type="spellEnd"/>
      <w:r w:rsidR="00174175" w:rsidRPr="00174175">
        <w:t xml:space="preserve"> Kim</w:t>
      </w:r>
      <w:r w:rsidR="00174175">
        <w:t>. “</w:t>
      </w:r>
      <w:r w:rsidR="00D843EA" w:rsidRPr="00174175">
        <w:t>Status Quo and Innovative Directions for Inpatient Fall Interventions</w:t>
      </w:r>
      <w:r w:rsidR="00174175">
        <w:t xml:space="preserve">.” </w:t>
      </w:r>
      <w:r w:rsidR="00174175" w:rsidRPr="00174175">
        <w:t>Journal of Korean Academy of Fundamentals of Nursing 27.4 (2020): 356-365.</w:t>
      </w:r>
    </w:p>
    <w:p w14:paraId="78CCFE93" w14:textId="6181D458" w:rsidR="0001576C" w:rsidRPr="00174175" w:rsidRDefault="00D843EA" w:rsidP="001C5412">
      <w:pPr>
        <w:pStyle w:val="Journal"/>
      </w:pPr>
      <w:proofErr w:type="spellStart"/>
      <w:r w:rsidRPr="00174175">
        <w:t>J</w:t>
      </w:r>
      <w:r w:rsidR="00A47FB2">
        <w:t>4</w:t>
      </w:r>
      <w:proofErr w:type="spellEnd"/>
      <w:r w:rsidRPr="00174175">
        <w:t xml:space="preserve">. </w:t>
      </w:r>
      <w:r w:rsidR="0001576C" w:rsidRPr="00174175">
        <w:t xml:space="preserve">Kim, Hyo Chang, </w:t>
      </w:r>
      <w:r w:rsidR="0001576C" w:rsidRPr="00174175">
        <w:rPr>
          <w:b/>
          <w:bCs/>
        </w:rPr>
        <w:t>Min Chul Cha</w:t>
      </w:r>
      <w:r w:rsidR="0001576C" w:rsidRPr="00174175">
        <w:t xml:space="preserve">, and Yong Gu Ji. </w:t>
      </w:r>
      <w:r w:rsidR="00436BB2">
        <w:t>“</w:t>
      </w:r>
      <w:r w:rsidR="0001576C" w:rsidRPr="00174175">
        <w:t>The effect of empathy on human-agent interaction.</w:t>
      </w:r>
      <w:r w:rsidR="00436BB2">
        <w:t>”</w:t>
      </w:r>
      <w:r w:rsidR="0001576C" w:rsidRPr="00174175">
        <w:t xml:space="preserve"> </w:t>
      </w:r>
      <w:proofErr w:type="spellStart"/>
      <w:r w:rsidR="0001576C" w:rsidRPr="00174175">
        <w:t>ICIC</w:t>
      </w:r>
      <w:proofErr w:type="spellEnd"/>
      <w:r w:rsidR="0001576C" w:rsidRPr="00174175">
        <w:t xml:space="preserve"> Express Letters, Part B: Applications 11.6 (2020): 551-557.</w:t>
      </w:r>
    </w:p>
    <w:p w14:paraId="3663AB0D" w14:textId="206EE772" w:rsidR="0001576C" w:rsidRDefault="00D843EA" w:rsidP="001C5412">
      <w:pPr>
        <w:pStyle w:val="Journal"/>
      </w:pPr>
      <w:proofErr w:type="spellStart"/>
      <w:r w:rsidRPr="00174175">
        <w:rPr>
          <w:rFonts w:hint="eastAsia"/>
        </w:rPr>
        <w:t>J</w:t>
      </w:r>
      <w:r w:rsidR="00A47FB2">
        <w:t>3</w:t>
      </w:r>
      <w:proofErr w:type="spellEnd"/>
      <w:r w:rsidRPr="00174175">
        <w:t>. Seul Chan</w:t>
      </w:r>
      <w:r w:rsidR="00174175">
        <w:t xml:space="preserve"> Lee, </w:t>
      </w:r>
      <w:r w:rsidRPr="00174175">
        <w:rPr>
          <w:b/>
          <w:bCs/>
        </w:rPr>
        <w:t>Min Chul Cha</w:t>
      </w:r>
      <w:r w:rsidRPr="00174175">
        <w:t>, and Yong Gu Ji. “Investigating smartphone touch area with one-handed interaction: Effects of target distance and direction on touch behaviors.” International Journal of Human–Computer Interaction 35.16 (2019): 1532-1543.</w:t>
      </w:r>
    </w:p>
    <w:p w14:paraId="03080363" w14:textId="33158A12" w:rsidR="00174175" w:rsidRPr="00174175" w:rsidRDefault="00174175" w:rsidP="001C5412">
      <w:pPr>
        <w:pStyle w:val="Journal"/>
      </w:pPr>
      <w:proofErr w:type="spellStart"/>
      <w:r>
        <w:rPr>
          <w:rFonts w:hint="eastAsia"/>
        </w:rPr>
        <w:t>J</w:t>
      </w:r>
      <w:r>
        <w:t>2</w:t>
      </w:r>
      <w:proofErr w:type="spellEnd"/>
      <w:r>
        <w:t>.</w:t>
      </w:r>
      <w:r w:rsidRPr="00174175">
        <w:t xml:space="preserve"> </w:t>
      </w:r>
      <w:r>
        <w:t xml:space="preserve">Ara Lee, Hyo Chang Kim, </w:t>
      </w:r>
      <w:r w:rsidRPr="00174175">
        <w:rPr>
          <w:b/>
          <w:bCs/>
        </w:rPr>
        <w:t>Min Chul Cha,</w:t>
      </w:r>
      <w:r>
        <w:t xml:space="preserve"> and Yong Gu Ji</w:t>
      </w:r>
      <w:r w:rsidRPr="00174175">
        <w:t xml:space="preserve"> "A Study on the Client Experience using Chatbot based on Counseling Theory." Journal of the Ergonomics Society of Korea 38.3 (2019).</w:t>
      </w:r>
    </w:p>
    <w:p w14:paraId="2E46F493" w14:textId="5C165FD8" w:rsidR="00D843EA" w:rsidRPr="00174175" w:rsidRDefault="00D843EA" w:rsidP="001C5412">
      <w:pPr>
        <w:pStyle w:val="Journal"/>
      </w:pPr>
      <w:proofErr w:type="spellStart"/>
      <w:r w:rsidRPr="00174175">
        <w:rPr>
          <w:rFonts w:hint="eastAsia"/>
        </w:rPr>
        <w:t>J</w:t>
      </w:r>
      <w:r w:rsidRPr="00174175">
        <w:t>1</w:t>
      </w:r>
      <w:proofErr w:type="spellEnd"/>
      <w:r w:rsidRPr="00174175">
        <w:t>. Seul Chan</w:t>
      </w:r>
      <w:r w:rsidR="00174175">
        <w:t xml:space="preserve"> Lee,</w:t>
      </w:r>
      <w:r w:rsidRPr="00174175">
        <w:t xml:space="preserve"> </w:t>
      </w:r>
      <w:r w:rsidRPr="00174175">
        <w:rPr>
          <w:b/>
          <w:bCs/>
        </w:rPr>
        <w:t>Min Chul Cha</w:t>
      </w:r>
      <w:r w:rsidRPr="00174175">
        <w:t xml:space="preserve">, Hwan Hwangbo, </w:t>
      </w:r>
      <w:proofErr w:type="spellStart"/>
      <w:r w:rsidRPr="00174175">
        <w:t>Sookhee</w:t>
      </w:r>
      <w:proofErr w:type="spellEnd"/>
      <w:r w:rsidRPr="00174175">
        <w:t xml:space="preserve"> Mo, and Yong Gu Ji. “Smartphone form factors: </w:t>
      </w:r>
      <w:r w:rsidRPr="001C5412">
        <w:t>Effects</w:t>
      </w:r>
      <w:r w:rsidRPr="00174175">
        <w:t xml:space="preserve"> of width and bottom bezel on touch performance, workload, and physical demand.” Applied ergonomics 67 (2018): 142-150.</w:t>
      </w:r>
    </w:p>
    <w:p w14:paraId="1D3598F1" w14:textId="2C3907FB" w:rsidR="00D843EA" w:rsidRDefault="00D843EA" w:rsidP="001C5412">
      <w:pPr>
        <w:pStyle w:val="Journal"/>
      </w:pPr>
    </w:p>
    <w:p w14:paraId="22F3E507" w14:textId="12C79FB9" w:rsidR="00D843EA" w:rsidRPr="002F7379" w:rsidRDefault="00D843EA" w:rsidP="001C5412">
      <w:pPr>
        <w:pStyle w:val="Journal"/>
        <w:rPr>
          <w:b/>
          <w:bCs/>
          <w:sz w:val="24"/>
          <w:szCs w:val="24"/>
        </w:rPr>
      </w:pPr>
      <w:r w:rsidRPr="002F7379">
        <w:rPr>
          <w:b/>
          <w:bCs/>
          <w:sz w:val="24"/>
          <w:szCs w:val="24"/>
        </w:rPr>
        <w:t>Conference Publication</w:t>
      </w:r>
    </w:p>
    <w:p w14:paraId="2DB96F08" w14:textId="4BAD7AB2" w:rsidR="00A36990" w:rsidRDefault="00A36990" w:rsidP="001C5412">
      <w:pPr>
        <w:pStyle w:val="Journal"/>
      </w:pPr>
      <w:proofErr w:type="spellStart"/>
      <w:r>
        <w:rPr>
          <w:rFonts w:hint="eastAsia"/>
        </w:rPr>
        <w:t>C</w:t>
      </w:r>
      <w:r>
        <w:t>4</w:t>
      </w:r>
      <w:proofErr w:type="spellEnd"/>
      <w:r>
        <w:t xml:space="preserve">. </w:t>
      </w:r>
      <w:proofErr w:type="spellStart"/>
      <w:r w:rsidRPr="00A36990">
        <w:rPr>
          <w:rFonts w:hint="eastAsia"/>
        </w:rPr>
        <w:t>김효창</w:t>
      </w:r>
      <w:proofErr w:type="spellEnd"/>
      <w:r w:rsidRPr="00A36990">
        <w:rPr>
          <w:rFonts w:hint="eastAsia"/>
        </w:rPr>
        <w:t xml:space="preserve">, </w:t>
      </w:r>
      <w:proofErr w:type="spellStart"/>
      <w:r w:rsidRPr="00A36990">
        <w:rPr>
          <w:rFonts w:hint="eastAsia"/>
        </w:rPr>
        <w:t>김유림</w:t>
      </w:r>
      <w:proofErr w:type="spellEnd"/>
      <w:r w:rsidRPr="00A36990">
        <w:rPr>
          <w:rFonts w:hint="eastAsia"/>
        </w:rPr>
        <w:t xml:space="preserve">, &amp; </w:t>
      </w:r>
      <w:r w:rsidRPr="00DF769D">
        <w:rPr>
          <w:rFonts w:hint="eastAsia"/>
          <w:b/>
          <w:bCs/>
        </w:rPr>
        <w:t>차민철</w:t>
      </w:r>
      <w:r w:rsidRPr="00A36990">
        <w:rPr>
          <w:rFonts w:hint="eastAsia"/>
        </w:rPr>
        <w:t xml:space="preserve">. (2023). </w:t>
      </w:r>
      <w:r w:rsidRPr="00A36990">
        <w:rPr>
          <w:rFonts w:hint="eastAsia"/>
        </w:rPr>
        <w:t>자율주행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차량에서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운전자의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효과적인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차량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인터페이스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조작을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위한</w:t>
      </w:r>
      <w:r w:rsidRPr="00A36990">
        <w:rPr>
          <w:rFonts w:hint="eastAsia"/>
        </w:rPr>
        <w:t xml:space="preserve"> </w:t>
      </w:r>
      <w:proofErr w:type="spellStart"/>
      <w:r w:rsidRPr="00A36990">
        <w:rPr>
          <w:rFonts w:hint="eastAsia"/>
        </w:rPr>
        <w:t>멀티모달시스템</w:t>
      </w:r>
      <w:proofErr w:type="spellEnd"/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연구</w:t>
      </w:r>
      <w:r w:rsidRPr="00A36990">
        <w:rPr>
          <w:rFonts w:hint="eastAsia"/>
        </w:rPr>
        <w:t xml:space="preserve"> </w:t>
      </w:r>
      <w:r w:rsidRPr="00A36990">
        <w:rPr>
          <w:rFonts w:hint="eastAsia"/>
        </w:rPr>
        <w:t>방안</w:t>
      </w:r>
      <w:r w:rsidRPr="00A36990">
        <w:rPr>
          <w:rFonts w:hint="eastAsia"/>
        </w:rPr>
        <w:t xml:space="preserve">. </w:t>
      </w:r>
      <w:r w:rsidR="000877D0" w:rsidRPr="000877D0">
        <w:rPr>
          <w:rFonts w:hint="eastAsia"/>
        </w:rPr>
        <w:t>202</w:t>
      </w:r>
      <w:r w:rsidR="000877D0" w:rsidRPr="000877D0">
        <w:rPr>
          <w:rFonts w:hint="eastAsia"/>
        </w:rPr>
        <w:t>년</w:t>
      </w:r>
      <w:r w:rsidR="000877D0" w:rsidRPr="000877D0">
        <w:rPr>
          <w:rFonts w:hint="eastAsia"/>
        </w:rPr>
        <w:t xml:space="preserve"> </w:t>
      </w:r>
      <w:r w:rsidR="000877D0" w:rsidRPr="000877D0">
        <w:rPr>
          <w:rFonts w:hint="eastAsia"/>
        </w:rPr>
        <w:t>대한산업공학회</w:t>
      </w:r>
      <w:r w:rsidR="000877D0" w:rsidRPr="000877D0">
        <w:rPr>
          <w:rFonts w:hint="eastAsia"/>
        </w:rPr>
        <w:t xml:space="preserve"> </w:t>
      </w:r>
      <w:r w:rsidR="000877D0" w:rsidRPr="000877D0">
        <w:rPr>
          <w:rFonts w:hint="eastAsia"/>
        </w:rPr>
        <w:t>춘계공동학술대회</w:t>
      </w:r>
      <w:r w:rsidRPr="00A36990">
        <w:rPr>
          <w:rFonts w:hint="eastAsia"/>
        </w:rPr>
        <w:t>, 1405-1409.</w:t>
      </w:r>
    </w:p>
    <w:p w14:paraId="0F473C59" w14:textId="1D0A4302" w:rsidR="001C5412" w:rsidRDefault="001C5412" w:rsidP="001C5412">
      <w:pPr>
        <w:pStyle w:val="Journal"/>
      </w:pPr>
      <w:proofErr w:type="spellStart"/>
      <w:r w:rsidRPr="001C5412">
        <w:t>C</w:t>
      </w:r>
      <w:r w:rsidR="00806587">
        <w:t>3</w:t>
      </w:r>
      <w:proofErr w:type="spellEnd"/>
      <w:r w:rsidRPr="001C5412">
        <w:t>.</w:t>
      </w:r>
      <w:r>
        <w:t xml:space="preserve"> </w:t>
      </w:r>
      <w:r w:rsidRPr="001C5412">
        <w:rPr>
          <w:b/>
          <w:bCs/>
        </w:rPr>
        <w:t>Min Chul Cha</w:t>
      </w:r>
      <w:r w:rsidRPr="001C5412">
        <w:t>, Cherin Lim, Jae Moon Sim, Da Yeong Kim</w:t>
      </w:r>
      <w:r>
        <w:t xml:space="preserve">, and </w:t>
      </w:r>
      <w:r w:rsidRPr="001C5412">
        <w:t>Yong Gu Ji</w:t>
      </w:r>
      <w:r w:rsidRPr="001C5412">
        <w:rPr>
          <w:rFonts w:hint="eastAsia"/>
        </w:rPr>
        <w:t xml:space="preserve"> "A Study on Sensibility Evaluation for Smartphone Camera Photography Based on Text Mining." </w:t>
      </w:r>
      <w:r w:rsidRPr="001C5412">
        <w:t xml:space="preserve">Proceedings of 2021 Fall Conference of </w:t>
      </w:r>
      <w:proofErr w:type="spellStart"/>
      <w:r w:rsidRPr="001C5412">
        <w:t>ESK</w:t>
      </w:r>
      <w:proofErr w:type="spellEnd"/>
      <w:r w:rsidRPr="001C5412">
        <w:rPr>
          <w:rFonts w:hint="eastAsia"/>
        </w:rPr>
        <w:t xml:space="preserve"> (2021): 153-153.</w:t>
      </w:r>
    </w:p>
    <w:p w14:paraId="6DEDEFD4" w14:textId="72005BBB" w:rsidR="001C5412" w:rsidRDefault="001C5412" w:rsidP="001C5412">
      <w:pPr>
        <w:pStyle w:val="Journal"/>
      </w:pPr>
      <w:proofErr w:type="spellStart"/>
      <w:r>
        <w:rPr>
          <w:rFonts w:hint="eastAsia"/>
        </w:rPr>
        <w:t>C</w:t>
      </w:r>
      <w:r>
        <w:t>2</w:t>
      </w:r>
      <w:proofErr w:type="spellEnd"/>
      <w:r>
        <w:t xml:space="preserve">. </w:t>
      </w:r>
      <w:r w:rsidRPr="001C5412">
        <w:rPr>
          <w:b/>
          <w:bCs/>
        </w:rPr>
        <w:t>Min Chul Cha</w:t>
      </w:r>
      <w:r w:rsidRPr="001C5412">
        <w:t xml:space="preserve">, Hwan Hwangbo, Seul Chan Lee, </w:t>
      </w:r>
      <w:r>
        <w:t xml:space="preserve">and </w:t>
      </w:r>
      <w:r w:rsidRPr="001C5412">
        <w:t>Yong Gu Ji. "</w:t>
      </w:r>
      <w:proofErr w:type="spellStart"/>
      <w:r w:rsidRPr="001C5412">
        <w:t>F8</w:t>
      </w:r>
      <w:proofErr w:type="spellEnd"/>
      <w:r w:rsidRPr="001C5412">
        <w:t xml:space="preserve">-3 The effects of smartphone edge display on EMG activity of thumb muscles in one-handed interaction." The Japanese Journal of Ergonomics </w:t>
      </w:r>
      <w:proofErr w:type="spellStart"/>
      <w:proofErr w:type="gramStart"/>
      <w:r w:rsidRPr="001C5412">
        <w:t>53.Supplement</w:t>
      </w:r>
      <w:proofErr w:type="gramEnd"/>
      <w:r w:rsidRPr="001C5412">
        <w:t>2</w:t>
      </w:r>
      <w:proofErr w:type="spellEnd"/>
      <w:r w:rsidRPr="001C5412">
        <w:t xml:space="preserve"> (2017): </w:t>
      </w:r>
      <w:proofErr w:type="spellStart"/>
      <w:r w:rsidRPr="001C5412">
        <w:t>S672-S675</w:t>
      </w:r>
      <w:proofErr w:type="spellEnd"/>
      <w:r w:rsidRPr="001C5412">
        <w:t>.</w:t>
      </w:r>
    </w:p>
    <w:p w14:paraId="2DFA17CD" w14:textId="633AC874" w:rsidR="001C5412" w:rsidRDefault="001C5412" w:rsidP="00D60A2B">
      <w:pPr>
        <w:pStyle w:val="Journal"/>
      </w:pPr>
      <w:proofErr w:type="spellStart"/>
      <w:r>
        <w:rPr>
          <w:rFonts w:hint="eastAsia"/>
        </w:rPr>
        <w:t>C</w:t>
      </w:r>
      <w:r w:rsidR="00806587">
        <w:t>1</w:t>
      </w:r>
      <w:proofErr w:type="spellEnd"/>
      <w:r>
        <w:t xml:space="preserve">. </w:t>
      </w:r>
      <w:r w:rsidRPr="001C5412">
        <w:rPr>
          <w:b/>
          <w:bCs/>
        </w:rPr>
        <w:t>Min Chul Cha</w:t>
      </w:r>
      <w:r>
        <w:t xml:space="preserve">, Bo Myeong Kim, </w:t>
      </w:r>
      <w:proofErr w:type="spellStart"/>
      <w:r>
        <w:t>Jiin</w:t>
      </w:r>
      <w:proofErr w:type="spellEnd"/>
      <w:r>
        <w:t xml:space="preserve"> Lee, and Yong Gu Ji</w:t>
      </w:r>
      <w:r w:rsidRPr="001C5412">
        <w:t xml:space="preserve">. "Usability evaluation for user interface of a drone remote controller." Proceedings of the </w:t>
      </w:r>
      <w:proofErr w:type="spellStart"/>
      <w:r w:rsidRPr="001C5412">
        <w:t>ESK</w:t>
      </w:r>
      <w:proofErr w:type="spellEnd"/>
      <w:r w:rsidRPr="001C5412">
        <w:t xml:space="preserve"> Conference. 2016.</w:t>
      </w:r>
    </w:p>
    <w:p w14:paraId="2A93F458" w14:textId="77777777" w:rsidR="00951CC2" w:rsidRPr="0001576C" w:rsidRDefault="00951CC2" w:rsidP="00D60A2B">
      <w:pPr>
        <w:pStyle w:val="Journal"/>
      </w:pPr>
    </w:p>
    <w:p w14:paraId="2B01B502" w14:textId="47D49A7B" w:rsidR="0001576C" w:rsidRDefault="00D60A2B" w:rsidP="0000019F">
      <w:pPr>
        <w:pStyle w:val="1"/>
      </w:pPr>
      <w:r>
        <w:rPr>
          <w:rFonts w:hint="eastAsia"/>
        </w:rPr>
        <w:t>P</w:t>
      </w:r>
      <w:r>
        <w:t>ATENTS</w:t>
      </w:r>
    </w:p>
    <w:p w14:paraId="65C538B6" w14:textId="366C303A" w:rsidR="00806587" w:rsidRDefault="00806587" w:rsidP="00806587">
      <w:pPr>
        <w:pStyle w:val="Journal"/>
      </w:pPr>
      <w:proofErr w:type="spellStart"/>
      <w:r>
        <w:t>P</w:t>
      </w:r>
      <w:r w:rsidR="0076428F">
        <w:t>4</w:t>
      </w:r>
      <w:proofErr w:type="spellEnd"/>
      <w:r>
        <w:t xml:space="preserve">. </w:t>
      </w:r>
      <w:r w:rsidR="00E06E87" w:rsidRPr="00806587">
        <w:rPr>
          <w:b/>
          <w:bCs/>
        </w:rPr>
        <w:t>Min Chul Cha</w:t>
      </w:r>
      <w:r w:rsidR="00E06E87">
        <w:t xml:space="preserve">, </w:t>
      </w:r>
      <w:r>
        <w:rPr>
          <w:rFonts w:hint="eastAsia"/>
        </w:rPr>
        <w:t>Y</w:t>
      </w:r>
      <w:r>
        <w:t>ong Gu JI, Hyo Chang Kim</w:t>
      </w:r>
      <w:r w:rsidR="00E06E87">
        <w:t xml:space="preserve">, </w:t>
      </w:r>
      <w:proofErr w:type="spellStart"/>
      <w:r w:rsidR="00E06E87" w:rsidRPr="00E06E87">
        <w:t>Hyunjung</w:t>
      </w:r>
      <w:proofErr w:type="spellEnd"/>
      <w:r w:rsidR="00E06E87" w:rsidRPr="00E06E87">
        <w:t xml:space="preserve"> Yang</w:t>
      </w:r>
      <w:r w:rsidR="00E06E87">
        <w:t xml:space="preserve">, </w:t>
      </w:r>
      <w:r w:rsidR="00E06E87" w:rsidRPr="00E06E87">
        <w:t>Ji Geun Kim</w:t>
      </w:r>
      <w:r w:rsidR="00E06E87">
        <w:t xml:space="preserve">, and </w:t>
      </w:r>
      <w:r w:rsidR="00E06E87" w:rsidRPr="00E06E87">
        <w:t>Ji-Won Lee</w:t>
      </w:r>
      <w:r w:rsidRPr="00806587">
        <w:rPr>
          <w:b/>
          <w:bCs/>
        </w:rPr>
        <w:t>.</w:t>
      </w:r>
      <w:r>
        <w:t xml:space="preserve"> “</w:t>
      </w:r>
      <w:r w:rsidRPr="00806587">
        <w:t>Adaptive voice AI agent system according to conversation content and user typ</w:t>
      </w:r>
      <w:r>
        <w:t>e.” Korean Patent (filled) (10-2020-0150490)</w:t>
      </w:r>
    </w:p>
    <w:p w14:paraId="6066E0A6" w14:textId="0B937457" w:rsidR="00806587" w:rsidRDefault="00806587" w:rsidP="00806587">
      <w:pPr>
        <w:pStyle w:val="Journal"/>
      </w:pPr>
      <w:proofErr w:type="spellStart"/>
      <w:r>
        <w:t>P</w:t>
      </w:r>
      <w:r w:rsidR="0076428F">
        <w:t>3</w:t>
      </w:r>
      <w:proofErr w:type="spellEnd"/>
      <w:r>
        <w:t xml:space="preserve">. </w:t>
      </w:r>
      <w:r w:rsidR="00E06E87" w:rsidRPr="00806587">
        <w:rPr>
          <w:b/>
          <w:bCs/>
        </w:rPr>
        <w:t>Min Chul Cha</w:t>
      </w:r>
      <w:r w:rsidR="00E06E87">
        <w:t xml:space="preserve">, </w:t>
      </w:r>
      <w:r w:rsidR="00E06E87">
        <w:rPr>
          <w:rFonts w:hint="eastAsia"/>
        </w:rPr>
        <w:t>Y</w:t>
      </w:r>
      <w:r w:rsidR="00E06E87">
        <w:t xml:space="preserve">ong Gu JI, Hyo Chang Kim, </w:t>
      </w:r>
      <w:proofErr w:type="spellStart"/>
      <w:r w:rsidR="00E06E87" w:rsidRPr="00E06E87">
        <w:t>Hyunjung</w:t>
      </w:r>
      <w:proofErr w:type="spellEnd"/>
      <w:r w:rsidR="00E06E87" w:rsidRPr="00E06E87">
        <w:t xml:space="preserve"> Yang</w:t>
      </w:r>
      <w:r w:rsidR="00E06E87">
        <w:t xml:space="preserve">, </w:t>
      </w:r>
      <w:r w:rsidR="00E06E87" w:rsidRPr="00E06E87">
        <w:t>Ji Geun Kim</w:t>
      </w:r>
      <w:r w:rsidR="00E06E87">
        <w:t xml:space="preserve">, and </w:t>
      </w:r>
      <w:r w:rsidR="00E06E87" w:rsidRPr="00E06E87">
        <w:t>Ji-Won Lee</w:t>
      </w:r>
      <w:r w:rsidRPr="00806587">
        <w:rPr>
          <w:b/>
          <w:bCs/>
        </w:rPr>
        <w:t>.</w:t>
      </w:r>
      <w:r>
        <w:t xml:space="preserve"> “</w:t>
      </w:r>
      <w:r w:rsidRPr="00806587">
        <w:t xml:space="preserve">Method for Generating Conversation in </w:t>
      </w:r>
      <w:r w:rsidR="008C4447" w:rsidRPr="00806587">
        <w:t>Conversational</w:t>
      </w:r>
      <w:r w:rsidRPr="00806587">
        <w:t xml:space="preserve"> AI agent system</w:t>
      </w:r>
      <w:r>
        <w:t>.” Korean Patent (filled) (10-2020-0010959).</w:t>
      </w:r>
    </w:p>
    <w:p w14:paraId="76C6C60F" w14:textId="4BC85212" w:rsidR="00806587" w:rsidRDefault="00806587" w:rsidP="00806587">
      <w:pPr>
        <w:pStyle w:val="Journal"/>
      </w:pPr>
      <w:proofErr w:type="spellStart"/>
      <w:r>
        <w:t>P2</w:t>
      </w:r>
      <w:proofErr w:type="spellEnd"/>
      <w:r>
        <w:t xml:space="preserve">. </w:t>
      </w:r>
      <w:r w:rsidR="003F68D1" w:rsidRPr="00806587">
        <w:rPr>
          <w:b/>
          <w:bCs/>
        </w:rPr>
        <w:t>Min Chul Cha</w:t>
      </w:r>
      <w:r w:rsidR="003F68D1">
        <w:t xml:space="preserve">, </w:t>
      </w:r>
      <w:r w:rsidR="003F68D1">
        <w:rPr>
          <w:rFonts w:hint="eastAsia"/>
        </w:rPr>
        <w:t>Y</w:t>
      </w:r>
      <w:r w:rsidR="003F68D1">
        <w:t xml:space="preserve">ong Gu JI, Hyo Chang Kim, </w:t>
      </w:r>
      <w:proofErr w:type="spellStart"/>
      <w:r w:rsidR="003F68D1" w:rsidRPr="00E06E87">
        <w:t>Hyunjung</w:t>
      </w:r>
      <w:proofErr w:type="spellEnd"/>
      <w:r w:rsidR="003F68D1" w:rsidRPr="00E06E87">
        <w:t xml:space="preserve"> Yang</w:t>
      </w:r>
      <w:r w:rsidR="003F68D1">
        <w:t xml:space="preserve">, </w:t>
      </w:r>
      <w:r w:rsidR="003F68D1" w:rsidRPr="00E06E87">
        <w:t>Ji Geun Kim</w:t>
      </w:r>
      <w:r w:rsidR="003F68D1">
        <w:t xml:space="preserve">, and </w:t>
      </w:r>
      <w:r w:rsidR="003F68D1" w:rsidRPr="00E06E87">
        <w:t>Ji-Won Lee</w:t>
      </w:r>
      <w:r w:rsidR="003F68D1" w:rsidRPr="00806587">
        <w:rPr>
          <w:b/>
          <w:bCs/>
        </w:rPr>
        <w:t>.</w:t>
      </w:r>
      <w:r>
        <w:t xml:space="preserve"> “</w:t>
      </w:r>
      <w:r w:rsidRPr="00806587">
        <w:t>Device and Method of Scoring Emotion for Psychological Consultation</w:t>
      </w:r>
      <w:r>
        <w:t>.” Korean Patent (granted) (</w:t>
      </w:r>
      <w:r w:rsidRPr="00806587">
        <w:t>10-2225603</w:t>
      </w:r>
      <w:r>
        <w:t>).</w:t>
      </w:r>
    </w:p>
    <w:p w14:paraId="423740F7" w14:textId="608743E3" w:rsidR="00D60A2B" w:rsidRDefault="00806587" w:rsidP="00806587">
      <w:pPr>
        <w:pStyle w:val="Journal"/>
      </w:pPr>
      <w:proofErr w:type="spellStart"/>
      <w:r>
        <w:t>P1</w:t>
      </w:r>
      <w:proofErr w:type="spellEnd"/>
      <w:r>
        <w:t xml:space="preserve">. </w:t>
      </w:r>
      <w:r w:rsidR="003F68D1" w:rsidRPr="00806587">
        <w:rPr>
          <w:b/>
          <w:bCs/>
        </w:rPr>
        <w:t>Min Chul Cha</w:t>
      </w:r>
      <w:r w:rsidR="003F68D1">
        <w:t xml:space="preserve">, </w:t>
      </w:r>
      <w:r w:rsidR="003F68D1">
        <w:rPr>
          <w:rFonts w:hint="eastAsia"/>
        </w:rPr>
        <w:t>Y</w:t>
      </w:r>
      <w:r w:rsidR="003F68D1">
        <w:t>ong Gu JI, and Hyo Chang Kim.</w:t>
      </w:r>
      <w:r w:rsidR="003F01CE">
        <w:t xml:space="preserve"> “</w:t>
      </w:r>
      <w:r w:rsidRPr="00806587">
        <w:t>Wearable life logging device for baby and life logging method</w:t>
      </w:r>
      <w:r>
        <w:t>.” Korean Patent (granted) (</w:t>
      </w:r>
      <w:r w:rsidRPr="00806587">
        <w:t>10-1748494</w:t>
      </w:r>
      <w:r>
        <w:t>) / PCT (filled) (</w:t>
      </w:r>
      <w:r w:rsidRPr="00806587">
        <w:t>PCT/</w:t>
      </w:r>
      <w:proofErr w:type="spellStart"/>
      <w:r w:rsidRPr="00806587">
        <w:t>KR2016</w:t>
      </w:r>
      <w:proofErr w:type="spellEnd"/>
      <w:r w:rsidRPr="00806587">
        <w:t>/001409</w:t>
      </w:r>
      <w:r>
        <w:t>).</w:t>
      </w:r>
    </w:p>
    <w:p w14:paraId="60B564D4" w14:textId="3A7F59B8" w:rsidR="005B1D68" w:rsidRDefault="0076428F" w:rsidP="0000019F">
      <w:pPr>
        <w:pStyle w:val="1"/>
      </w:pPr>
      <w:r w:rsidRPr="0076428F">
        <w:t>RESEARCH EXPERIENCE</w:t>
      </w:r>
    </w:p>
    <w:tbl>
      <w:tblPr>
        <w:tblStyle w:val="a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1"/>
        <w:gridCol w:w="2839"/>
      </w:tblGrid>
      <w:tr w:rsidR="007A469D" w:rsidRPr="0000019F" w14:paraId="6AD1B933" w14:textId="77777777" w:rsidTr="00C131F0">
        <w:trPr>
          <w:trHeight w:val="340"/>
        </w:trPr>
        <w:tc>
          <w:tcPr>
            <w:tcW w:w="6521" w:type="dxa"/>
          </w:tcPr>
          <w:p w14:paraId="16DA99EA" w14:textId="77777777" w:rsidR="007A469D" w:rsidRDefault="007A469D" w:rsidP="007A469D">
            <w:pPr>
              <w:pStyle w:val="inner"/>
            </w:pPr>
            <w:r w:rsidRPr="00CC1030">
              <w:t xml:space="preserve">Responsive </w:t>
            </w:r>
            <w:r>
              <w:t>M</w:t>
            </w:r>
            <w:r w:rsidRPr="00CC1030">
              <w:t xml:space="preserve">ultimodal </w:t>
            </w:r>
            <w:r>
              <w:t>I</w:t>
            </w:r>
            <w:r w:rsidRPr="00CC1030">
              <w:t xml:space="preserve">nterface </w:t>
            </w:r>
            <w:r>
              <w:t>T</w:t>
            </w:r>
            <w:r w:rsidRPr="00CC1030">
              <w:t xml:space="preserve">echnology to </w:t>
            </w:r>
            <w:r>
              <w:t>I</w:t>
            </w:r>
            <w:r w:rsidRPr="00CC1030">
              <w:t xml:space="preserve">mprove the </w:t>
            </w:r>
            <w:r>
              <w:t>S</w:t>
            </w:r>
            <w:r w:rsidRPr="00CC1030">
              <w:t xml:space="preserve">afety and </w:t>
            </w:r>
            <w:r>
              <w:t>U</w:t>
            </w:r>
            <w:r w:rsidRPr="00CC1030">
              <w:t xml:space="preserve">sability of </w:t>
            </w:r>
            <w:r>
              <w:t>I</w:t>
            </w:r>
            <w:r w:rsidRPr="00CC1030">
              <w:t xml:space="preserve">n-vehicle </w:t>
            </w:r>
            <w:proofErr w:type="gramStart"/>
            <w:r>
              <w:t>I</w:t>
            </w:r>
            <w:r w:rsidRPr="00CC1030">
              <w:t>nteractions</w:t>
            </w:r>
            <w:proofErr w:type="gramEnd"/>
          </w:p>
          <w:p w14:paraId="0580DBBD" w14:textId="6358301D" w:rsidR="007A469D" w:rsidRPr="007A469D" w:rsidRDefault="007A469D" w:rsidP="007A469D">
            <w:pPr>
              <w:pStyle w:val="inner"/>
              <w:rPr>
                <w:rFonts w:eastAsiaTheme="minorEastAsia"/>
              </w:rPr>
            </w:pPr>
            <w:r w:rsidRPr="007A469D">
              <w:rPr>
                <w:rFonts w:eastAsiaTheme="minorEastAsia"/>
                <w:i/>
                <w:iCs/>
              </w:rPr>
              <w:t>National Research Foundation of Korea (</w:t>
            </w:r>
            <w:proofErr w:type="spellStart"/>
            <w:r w:rsidRPr="007A469D">
              <w:rPr>
                <w:rFonts w:eastAsiaTheme="minorEastAsia"/>
                <w:i/>
                <w:iCs/>
              </w:rPr>
              <w:t>NRF</w:t>
            </w:r>
            <w:proofErr w:type="spellEnd"/>
            <w:r w:rsidRPr="007A469D">
              <w:rPr>
                <w:rFonts w:eastAsiaTheme="minorEastAsia"/>
                <w:i/>
                <w:iCs/>
              </w:rPr>
              <w:t>)</w:t>
            </w:r>
            <w:r>
              <w:rPr>
                <w:rFonts w:eastAsiaTheme="minorEastAsia"/>
                <w:i/>
                <w:iCs/>
              </w:rPr>
              <w:t xml:space="preserve"> </w:t>
            </w:r>
            <w:r w:rsidRPr="001F7D36">
              <w:rPr>
                <w:rFonts w:eastAsiaTheme="minorEastAsia"/>
                <w:i/>
                <w:iCs/>
              </w:rPr>
              <w:t>(202</w:t>
            </w:r>
            <w:r>
              <w:rPr>
                <w:rFonts w:eastAsiaTheme="minorEastAsia"/>
                <w:i/>
                <w:iCs/>
              </w:rPr>
              <w:t>3</w:t>
            </w:r>
            <w:r w:rsidRPr="001F7D36">
              <w:rPr>
                <w:rFonts w:eastAsiaTheme="minorEastAsia"/>
                <w:i/>
                <w:iCs/>
              </w:rPr>
              <w:t>.</w:t>
            </w:r>
            <w:r>
              <w:rPr>
                <w:rFonts w:eastAsiaTheme="minorEastAsia"/>
                <w:i/>
                <w:iCs/>
              </w:rPr>
              <w:t>09</w:t>
            </w:r>
            <w:r w:rsidRPr="001F7D36">
              <w:rPr>
                <w:rFonts w:eastAsiaTheme="minorEastAsia"/>
                <w:i/>
                <w:iCs/>
              </w:rPr>
              <w:t>~)</w:t>
            </w:r>
          </w:p>
        </w:tc>
        <w:tc>
          <w:tcPr>
            <w:tcW w:w="2839" w:type="dxa"/>
          </w:tcPr>
          <w:p w14:paraId="3B7AA326" w14:textId="14C2D512" w:rsidR="007A469D" w:rsidRPr="007A469D" w:rsidRDefault="007A469D" w:rsidP="00DF284F">
            <w:pPr>
              <w:pStyle w:val="inner"/>
              <w:rPr>
                <w:color w:val="7F7F7F" w:themeColor="text1" w:themeTint="80"/>
              </w:rPr>
            </w:pPr>
            <w:r w:rsidRPr="007A469D">
              <w:rPr>
                <w:rFonts w:eastAsia="맑은 고딕"/>
                <w:color w:val="7F7F7F" w:themeColor="text1" w:themeTint="80"/>
              </w:rPr>
              <w:t>Principal Investigator</w:t>
            </w:r>
          </w:p>
        </w:tc>
      </w:tr>
      <w:tr w:rsidR="00DF284F" w:rsidRPr="0000019F" w14:paraId="3A584FF9" w14:textId="77777777" w:rsidTr="00C131F0">
        <w:trPr>
          <w:trHeight w:val="340"/>
        </w:trPr>
        <w:tc>
          <w:tcPr>
            <w:tcW w:w="6521" w:type="dxa"/>
          </w:tcPr>
          <w:p w14:paraId="2FB89ECB" w14:textId="4EBE86CF" w:rsidR="00DF284F" w:rsidRDefault="00DF284F" w:rsidP="00DF284F">
            <w:pPr>
              <w:pStyle w:val="inner"/>
            </w:pPr>
            <w:r>
              <w:t>Motion Features</w:t>
            </w:r>
            <w:r w:rsidRPr="00DF284F">
              <w:t xml:space="preserve"> for </w:t>
            </w:r>
            <w:r>
              <w:t>S</w:t>
            </w:r>
            <w:r w:rsidRPr="00DF284F">
              <w:t xml:space="preserve">martphone </w:t>
            </w:r>
            <w:r>
              <w:t>O</w:t>
            </w:r>
            <w:r w:rsidRPr="00DF284F">
              <w:t xml:space="preserve">bjects to </w:t>
            </w:r>
            <w:r>
              <w:t>E</w:t>
            </w:r>
            <w:r w:rsidRPr="00DF284F">
              <w:t xml:space="preserve">nhance </w:t>
            </w:r>
            <w:r>
              <w:t>U</w:t>
            </w:r>
            <w:r w:rsidRPr="00DF284F">
              <w:t xml:space="preserve">ser </w:t>
            </w:r>
            <w:r>
              <w:t>E</w:t>
            </w:r>
            <w:r w:rsidRPr="00DF284F">
              <w:t>motion</w:t>
            </w:r>
          </w:p>
          <w:p w14:paraId="4CABFE62" w14:textId="29CC0BE5" w:rsidR="00DF284F" w:rsidRPr="001F7D36" w:rsidRDefault="00DF284F" w:rsidP="00DF284F">
            <w:pPr>
              <w:pStyle w:val="inner"/>
            </w:pPr>
            <w:r w:rsidRPr="001F7D36">
              <w:rPr>
                <w:rFonts w:eastAsiaTheme="minorEastAsia"/>
                <w:i/>
                <w:iCs/>
              </w:rPr>
              <w:t>Samsung Electronics (202</w:t>
            </w:r>
            <w:r>
              <w:rPr>
                <w:rFonts w:eastAsiaTheme="minorEastAsia"/>
                <w:i/>
                <w:iCs/>
              </w:rPr>
              <w:t>3</w:t>
            </w:r>
            <w:r w:rsidRPr="001F7D36">
              <w:rPr>
                <w:rFonts w:eastAsiaTheme="minorEastAsia"/>
                <w:i/>
                <w:iCs/>
              </w:rPr>
              <w:t>.04~</w:t>
            </w:r>
            <w:r w:rsidR="00667724">
              <w:rPr>
                <w:rFonts w:eastAsiaTheme="minorEastAsia"/>
                <w:i/>
                <w:iCs/>
              </w:rPr>
              <w:t>2023.10</w:t>
            </w:r>
            <w:r w:rsidRPr="001F7D36">
              <w:rPr>
                <w:rFonts w:eastAsiaTheme="minorEastAsia"/>
                <w:i/>
                <w:iCs/>
              </w:rPr>
              <w:t>)</w:t>
            </w:r>
          </w:p>
        </w:tc>
        <w:tc>
          <w:tcPr>
            <w:tcW w:w="2839" w:type="dxa"/>
          </w:tcPr>
          <w:p w14:paraId="7D4AD19C" w14:textId="4529068D" w:rsidR="00DF284F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555AFDAC" w14:textId="77777777" w:rsidTr="00C131F0">
        <w:trPr>
          <w:trHeight w:val="340"/>
        </w:trPr>
        <w:tc>
          <w:tcPr>
            <w:tcW w:w="6521" w:type="dxa"/>
          </w:tcPr>
          <w:p w14:paraId="6E4E97F1" w14:textId="77777777" w:rsidR="00DF284F" w:rsidRPr="001F7D36" w:rsidRDefault="00DF284F" w:rsidP="00DF284F">
            <w:pPr>
              <w:pStyle w:val="inner"/>
            </w:pPr>
            <w:r w:rsidRPr="001F7D36">
              <w:t>Digital Transformation of Small and Medium Manufacturers</w:t>
            </w:r>
          </w:p>
          <w:p w14:paraId="054DA8B1" w14:textId="6852F484" w:rsidR="00DF284F" w:rsidRPr="001F7D36" w:rsidRDefault="00DF284F" w:rsidP="00DF284F">
            <w:pPr>
              <w:pStyle w:val="inner"/>
              <w:rPr>
                <w:rFonts w:eastAsiaTheme="minorEastAsia"/>
                <w:i/>
                <w:iCs/>
              </w:rPr>
            </w:pPr>
            <w:r w:rsidRPr="001F7D36">
              <w:rPr>
                <w:rFonts w:eastAsiaTheme="minorEastAsia"/>
                <w:i/>
                <w:iCs/>
              </w:rPr>
              <w:t>Gabo Corp. Korea (2022.03~2023.01)</w:t>
            </w:r>
          </w:p>
        </w:tc>
        <w:tc>
          <w:tcPr>
            <w:tcW w:w="2839" w:type="dxa"/>
          </w:tcPr>
          <w:p w14:paraId="2342D10F" w14:textId="2F95AF4A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459B1146" w14:textId="77777777" w:rsidTr="00C131F0">
        <w:trPr>
          <w:trHeight w:val="340"/>
        </w:trPr>
        <w:tc>
          <w:tcPr>
            <w:tcW w:w="6521" w:type="dxa"/>
          </w:tcPr>
          <w:p w14:paraId="64E29EA6" w14:textId="2AF4C25F" w:rsidR="00DF284F" w:rsidRPr="001F7D36" w:rsidRDefault="00DF284F" w:rsidP="00DF284F">
            <w:pPr>
              <w:pStyle w:val="inner"/>
            </w:pPr>
            <w:r w:rsidRPr="001F7D36">
              <w:t xml:space="preserve">Interface Optimization Study for Autonomous Driving </w:t>
            </w:r>
            <w:proofErr w:type="spellStart"/>
            <w:r w:rsidRPr="001F7D36">
              <w:t>UX</w:t>
            </w:r>
            <w:proofErr w:type="spellEnd"/>
          </w:p>
          <w:p w14:paraId="27858D8D" w14:textId="379E1742" w:rsidR="00DF284F" w:rsidRPr="001F7D36" w:rsidRDefault="00DF284F" w:rsidP="00DF284F">
            <w:pPr>
              <w:pStyle w:val="inner"/>
              <w:rPr>
                <w:rFonts w:eastAsiaTheme="minorEastAsia"/>
              </w:rPr>
            </w:pPr>
            <w:r w:rsidRPr="001F7D36">
              <w:rPr>
                <w:rFonts w:eastAsiaTheme="minorEastAsia"/>
                <w:i/>
                <w:iCs/>
              </w:rPr>
              <w:t>Hyundai Motors (2021.05~2022.05)</w:t>
            </w:r>
          </w:p>
        </w:tc>
        <w:tc>
          <w:tcPr>
            <w:tcW w:w="2839" w:type="dxa"/>
          </w:tcPr>
          <w:p w14:paraId="532B77AD" w14:textId="7D24B01C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795D0296" w14:textId="77777777" w:rsidTr="00C131F0">
        <w:trPr>
          <w:trHeight w:val="340"/>
        </w:trPr>
        <w:tc>
          <w:tcPr>
            <w:tcW w:w="6521" w:type="dxa"/>
          </w:tcPr>
          <w:p w14:paraId="3148458E" w14:textId="205D1972" w:rsidR="00DF284F" w:rsidRPr="001F7D36" w:rsidRDefault="00DF284F" w:rsidP="00DF284F">
            <w:pPr>
              <w:pStyle w:val="inner"/>
            </w:pPr>
            <w:r w:rsidRPr="001F7D36">
              <w:t>Perceived Image Quality of Smartphone Camera</w:t>
            </w:r>
          </w:p>
          <w:p w14:paraId="064454CE" w14:textId="433E8FDE" w:rsidR="00DF284F" w:rsidRPr="001F7D36" w:rsidRDefault="00DF284F" w:rsidP="00DF284F">
            <w:pPr>
              <w:pStyle w:val="inner"/>
            </w:pPr>
            <w:r w:rsidRPr="001F7D36">
              <w:rPr>
                <w:rFonts w:eastAsiaTheme="minorEastAsia"/>
                <w:i/>
                <w:iCs/>
              </w:rPr>
              <w:t>Samsung Electronics (2021.04~2021.10)</w:t>
            </w:r>
          </w:p>
        </w:tc>
        <w:tc>
          <w:tcPr>
            <w:tcW w:w="2839" w:type="dxa"/>
          </w:tcPr>
          <w:p w14:paraId="067609A7" w14:textId="0F5927CD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58814333" w14:textId="77777777" w:rsidTr="00C131F0">
        <w:trPr>
          <w:trHeight w:val="340"/>
        </w:trPr>
        <w:tc>
          <w:tcPr>
            <w:tcW w:w="6521" w:type="dxa"/>
          </w:tcPr>
          <w:p w14:paraId="75C8AA02" w14:textId="77777777" w:rsidR="00DF284F" w:rsidRPr="001F7D36" w:rsidRDefault="00DF284F" w:rsidP="00DF284F">
            <w:pPr>
              <w:pStyle w:val="inner"/>
            </w:pPr>
            <w:r w:rsidRPr="001F7D36">
              <w:t>Emotional Intelligence Technology to Infer Human Emotion and Carry-on Dialogue Accordingly</w:t>
            </w:r>
          </w:p>
          <w:p w14:paraId="7B8888A6" w14:textId="68A3FA5D" w:rsidR="00DF284F" w:rsidRPr="001F7D36" w:rsidRDefault="00DF284F" w:rsidP="00DF284F">
            <w:pPr>
              <w:pStyle w:val="inner"/>
            </w:pPr>
            <w:proofErr w:type="spellStart"/>
            <w:r w:rsidRPr="001F7D36">
              <w:rPr>
                <w:rFonts w:eastAsiaTheme="minorEastAsia"/>
                <w:i/>
                <w:iCs/>
              </w:rPr>
              <w:t>MSIT</w:t>
            </w:r>
            <w:proofErr w:type="spellEnd"/>
            <w:r w:rsidRPr="001F7D36">
              <w:rPr>
                <w:rFonts w:eastAsiaTheme="minorEastAsia"/>
                <w:i/>
                <w:iCs/>
              </w:rPr>
              <w:t>(Korea) (2016.12~2020.12)</w:t>
            </w:r>
          </w:p>
        </w:tc>
        <w:tc>
          <w:tcPr>
            <w:tcW w:w="2839" w:type="dxa"/>
          </w:tcPr>
          <w:p w14:paraId="3FEF4044" w14:textId="4F05FB87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6C66D8BF" w14:textId="77777777" w:rsidTr="00C131F0">
        <w:trPr>
          <w:trHeight w:val="340"/>
        </w:trPr>
        <w:tc>
          <w:tcPr>
            <w:tcW w:w="6521" w:type="dxa"/>
          </w:tcPr>
          <w:p w14:paraId="4BCECC29" w14:textId="77777777" w:rsidR="00DF284F" w:rsidRPr="001F7D36" w:rsidRDefault="00DF284F" w:rsidP="00DF284F">
            <w:pPr>
              <w:pStyle w:val="inner"/>
            </w:pPr>
            <w:r w:rsidRPr="001F7D36">
              <w:t>Development of a Digital Transformation Maturity Model</w:t>
            </w:r>
          </w:p>
          <w:p w14:paraId="444A9485" w14:textId="55D31324" w:rsidR="00DF284F" w:rsidRPr="001F7D36" w:rsidRDefault="00DF284F" w:rsidP="00DF284F">
            <w:pPr>
              <w:pStyle w:val="inner"/>
            </w:pPr>
            <w:proofErr w:type="spellStart"/>
            <w:r w:rsidRPr="001F7D36">
              <w:rPr>
                <w:rFonts w:eastAsiaTheme="minorEastAsia"/>
                <w:i/>
                <w:iCs/>
              </w:rPr>
              <w:t>KEPCO</w:t>
            </w:r>
            <w:proofErr w:type="spellEnd"/>
            <w:r w:rsidRPr="001F7D36">
              <w:rPr>
                <w:rFonts w:eastAsiaTheme="minorEastAsia"/>
                <w:i/>
                <w:iCs/>
              </w:rPr>
              <w:t xml:space="preserve"> (2020.03~2020.07)</w:t>
            </w:r>
          </w:p>
        </w:tc>
        <w:tc>
          <w:tcPr>
            <w:tcW w:w="2839" w:type="dxa"/>
          </w:tcPr>
          <w:p w14:paraId="7C3084E2" w14:textId="338F3F9D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Manager</w:t>
            </w:r>
          </w:p>
        </w:tc>
      </w:tr>
      <w:tr w:rsidR="00DF284F" w:rsidRPr="0000019F" w14:paraId="564990BD" w14:textId="77777777" w:rsidTr="00C131F0">
        <w:trPr>
          <w:trHeight w:val="340"/>
        </w:trPr>
        <w:tc>
          <w:tcPr>
            <w:tcW w:w="6521" w:type="dxa"/>
          </w:tcPr>
          <w:p w14:paraId="4135D4D9" w14:textId="73F5B98D" w:rsidR="00DF284F" w:rsidRPr="001F7D36" w:rsidRDefault="00DF284F" w:rsidP="00DF284F">
            <w:pPr>
              <w:pStyle w:val="inner"/>
            </w:pPr>
            <w:r w:rsidRPr="001F7D36">
              <w:t>Evaluation of Usability of Smartphone (A Study on the Proper Form Factor Level in Mobile Environment)</w:t>
            </w:r>
          </w:p>
          <w:p w14:paraId="50B28252" w14:textId="5B5BE40A" w:rsidR="00DF284F" w:rsidRPr="001F7D36" w:rsidRDefault="00DF284F" w:rsidP="00DF284F">
            <w:pPr>
              <w:pStyle w:val="inner"/>
            </w:pPr>
            <w:r w:rsidRPr="001F7D36">
              <w:rPr>
                <w:rFonts w:eastAsiaTheme="minorEastAsia"/>
                <w:i/>
                <w:iCs/>
              </w:rPr>
              <w:t>LG Electronics (2016.12~2017.04)</w:t>
            </w:r>
          </w:p>
        </w:tc>
        <w:tc>
          <w:tcPr>
            <w:tcW w:w="2839" w:type="dxa"/>
          </w:tcPr>
          <w:p w14:paraId="6B3E7634" w14:textId="69230B3C" w:rsidR="00DF284F" w:rsidRPr="00B302BA" w:rsidRDefault="00DF284F" w:rsidP="00DF284F">
            <w:pPr>
              <w:pStyle w:val="inn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Project Assistant</w:t>
            </w:r>
          </w:p>
        </w:tc>
      </w:tr>
      <w:tr w:rsidR="00DF284F" w:rsidRPr="0000019F" w14:paraId="4B2255D3" w14:textId="77777777" w:rsidTr="00C131F0">
        <w:trPr>
          <w:trHeight w:val="340"/>
        </w:trPr>
        <w:tc>
          <w:tcPr>
            <w:tcW w:w="6521" w:type="dxa"/>
          </w:tcPr>
          <w:p w14:paraId="49E4AD19" w14:textId="19FD5A0E" w:rsidR="00DF284F" w:rsidRPr="001F7D36" w:rsidRDefault="00DF284F" w:rsidP="00DF284F">
            <w:pPr>
              <w:pStyle w:val="inner"/>
            </w:pPr>
            <w:r w:rsidRPr="001F7D36">
              <w:t xml:space="preserve">Development of </w:t>
            </w:r>
            <w:proofErr w:type="gramStart"/>
            <w:r w:rsidRPr="001F7D36">
              <w:t>a</w:t>
            </w:r>
            <w:r>
              <w:t>n</w:t>
            </w:r>
            <w:proofErr w:type="gramEnd"/>
            <w:r w:rsidRPr="001F7D36">
              <w:t xml:space="preserve"> User-Centered Product Design Support System based on Cognitive and Affective Information</w:t>
            </w:r>
          </w:p>
          <w:p w14:paraId="08DBF552" w14:textId="62EFCBF8" w:rsidR="00DF284F" w:rsidRPr="00C131F0" w:rsidRDefault="00DF284F" w:rsidP="00DF284F">
            <w:pPr>
              <w:pStyle w:val="inner"/>
              <w:rPr>
                <w:b/>
                <w:bCs/>
              </w:rPr>
            </w:pPr>
            <w:r w:rsidRPr="00863B5B">
              <w:rPr>
                <w:rFonts w:eastAsiaTheme="minorEastAsia"/>
                <w:i/>
                <w:iCs/>
              </w:rPr>
              <w:t xml:space="preserve">Ministry of Trade, </w:t>
            </w:r>
            <w:proofErr w:type="gramStart"/>
            <w:r w:rsidRPr="00863B5B">
              <w:rPr>
                <w:rFonts w:eastAsiaTheme="minorEastAsia"/>
                <w:i/>
                <w:iCs/>
              </w:rPr>
              <w:t>industry</w:t>
            </w:r>
            <w:proofErr w:type="gramEnd"/>
            <w:r w:rsidRPr="00863B5B">
              <w:rPr>
                <w:rFonts w:eastAsiaTheme="minorEastAsia"/>
                <w:i/>
                <w:iCs/>
              </w:rPr>
              <w:t xml:space="preserve"> and Energ</w:t>
            </w:r>
            <w:r>
              <w:rPr>
                <w:rFonts w:eastAsiaTheme="minorEastAsia"/>
                <w:i/>
                <w:iCs/>
              </w:rPr>
              <w:t>y (2015.12~2016.11)</w:t>
            </w:r>
          </w:p>
        </w:tc>
        <w:tc>
          <w:tcPr>
            <w:tcW w:w="2839" w:type="dxa"/>
          </w:tcPr>
          <w:p w14:paraId="795EF678" w14:textId="6B84EC2E" w:rsidR="00DF284F" w:rsidRPr="00C131F0" w:rsidRDefault="00DF284F" w:rsidP="00DF284F">
            <w:pPr>
              <w:pStyle w:val="inner"/>
            </w:pPr>
            <w:r>
              <w:rPr>
                <w:color w:val="7F7F7F" w:themeColor="text1" w:themeTint="80"/>
              </w:rPr>
              <w:t>Project Assistant</w:t>
            </w:r>
          </w:p>
        </w:tc>
      </w:tr>
    </w:tbl>
    <w:p w14:paraId="74D039F9" w14:textId="0E4C6CE6" w:rsidR="00607F60" w:rsidRDefault="00607F60" w:rsidP="0000019F">
      <w:pPr>
        <w:pStyle w:val="1"/>
      </w:pPr>
      <w:r>
        <w:rPr>
          <w:rFonts w:hint="eastAsia"/>
        </w:rPr>
        <w:lastRenderedPageBreak/>
        <w:t>T</w:t>
      </w:r>
      <w:r>
        <w:t>EACHING</w:t>
      </w:r>
    </w:p>
    <w:p w14:paraId="6D18738D" w14:textId="3837519B" w:rsidR="00607F60" w:rsidRDefault="00607F60" w:rsidP="00607F60">
      <w:pPr>
        <w:pStyle w:val="Journal"/>
      </w:pPr>
      <w:r w:rsidRPr="00607F60">
        <w:t>Instructor</w:t>
      </w:r>
      <w:r w:rsidR="00182CFB">
        <w:t>,</w:t>
      </w:r>
      <w:r>
        <w:t xml:space="preserve"> Yonsei University</w:t>
      </w:r>
      <w:r w:rsidR="0008748E">
        <w:t xml:space="preserve"> </w:t>
      </w:r>
      <w:r w:rsidR="00182CFB">
        <w:t>(</w:t>
      </w:r>
      <w:r w:rsidR="009A62F1">
        <w:t>Undergraduate</w:t>
      </w:r>
      <w:r w:rsidR="00182CFB">
        <w:t>)</w:t>
      </w:r>
    </w:p>
    <w:p w14:paraId="21DA0E8B" w14:textId="1F160E36" w:rsidR="00607F60" w:rsidRDefault="00501771" w:rsidP="00607F60">
      <w:pPr>
        <w:pStyle w:val="Journal"/>
        <w:numPr>
          <w:ilvl w:val="0"/>
          <w:numId w:val="13"/>
        </w:numPr>
      </w:pPr>
      <w:proofErr w:type="spellStart"/>
      <w:r>
        <w:t>IIE4115</w:t>
      </w:r>
      <w:proofErr w:type="spellEnd"/>
      <w:r>
        <w:t>:</w:t>
      </w:r>
      <w:r w:rsidR="007C6A05">
        <w:t xml:space="preserve"> </w:t>
      </w:r>
      <w:r w:rsidR="00607F60" w:rsidRPr="00607F60">
        <w:t>Human-Computer Interaction (</w:t>
      </w:r>
      <w:proofErr w:type="spellStart"/>
      <w:r w:rsidR="00607F60" w:rsidRPr="00607F60">
        <w:t>2021S</w:t>
      </w:r>
      <w:proofErr w:type="spellEnd"/>
      <w:r w:rsidR="00607F60" w:rsidRPr="00607F60">
        <w:t>)</w:t>
      </w:r>
    </w:p>
    <w:p w14:paraId="60C333C3" w14:textId="5F47FBD8" w:rsidR="00607F60" w:rsidRPr="00607F60" w:rsidRDefault="00501771" w:rsidP="00607F60">
      <w:pPr>
        <w:pStyle w:val="Journal"/>
        <w:numPr>
          <w:ilvl w:val="0"/>
          <w:numId w:val="13"/>
        </w:numPr>
      </w:pPr>
      <w:proofErr w:type="spellStart"/>
      <w:r>
        <w:rPr>
          <w:rFonts w:hint="eastAsia"/>
        </w:rPr>
        <w:t>I</w:t>
      </w:r>
      <w:r>
        <w:t>IE2002</w:t>
      </w:r>
      <w:proofErr w:type="spellEnd"/>
      <w:r>
        <w:t xml:space="preserve">: </w:t>
      </w:r>
      <w:r w:rsidR="00607F60" w:rsidRPr="00607F60">
        <w:t xml:space="preserve">UT seminar - </w:t>
      </w:r>
      <w:proofErr w:type="spellStart"/>
      <w:r w:rsidR="00607F60" w:rsidRPr="00607F60">
        <w:t>HCI</w:t>
      </w:r>
      <w:proofErr w:type="spellEnd"/>
      <w:r w:rsidR="00607F60" w:rsidRPr="00607F60">
        <w:t xml:space="preserve"> in the smart era (</w:t>
      </w:r>
      <w:proofErr w:type="spellStart"/>
      <w:r w:rsidR="00607F60" w:rsidRPr="00607F60">
        <w:t>2019F</w:t>
      </w:r>
      <w:proofErr w:type="spellEnd"/>
      <w:r w:rsidR="00607F60" w:rsidRPr="00607F60">
        <w:t>)</w:t>
      </w:r>
    </w:p>
    <w:p w14:paraId="0FF291B4" w14:textId="17435A04" w:rsidR="0070237E" w:rsidRDefault="00607F60" w:rsidP="0000019F">
      <w:pPr>
        <w:pStyle w:val="1"/>
      </w:pPr>
      <w:r>
        <w:t>ACADEMIC SERVICE</w:t>
      </w:r>
    </w:p>
    <w:tbl>
      <w:tblPr>
        <w:tblStyle w:val="a7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21"/>
        <w:gridCol w:w="2839"/>
      </w:tblGrid>
      <w:tr w:rsidR="00757121" w:rsidRPr="0000019F" w14:paraId="0A72C92C" w14:textId="77777777" w:rsidTr="005E3CA9">
        <w:trPr>
          <w:trHeight w:val="340"/>
        </w:trPr>
        <w:tc>
          <w:tcPr>
            <w:tcW w:w="6521" w:type="dxa"/>
          </w:tcPr>
          <w:p w14:paraId="6A8AE2F0" w14:textId="713AD4BE" w:rsidR="00757121" w:rsidRPr="002E1FFC" w:rsidRDefault="00757121" w:rsidP="00757121">
            <w:pPr>
              <w:pStyle w:val="inner"/>
              <w:rPr>
                <w:b/>
                <w:bCs/>
              </w:rPr>
            </w:pPr>
            <w:r w:rsidRPr="002E1FFC">
              <w:rPr>
                <w:b/>
                <w:bCs/>
              </w:rPr>
              <w:t>Organization &amp; Committee</w:t>
            </w:r>
          </w:p>
        </w:tc>
        <w:tc>
          <w:tcPr>
            <w:tcW w:w="2839" w:type="dxa"/>
          </w:tcPr>
          <w:p w14:paraId="6D30F6A3" w14:textId="77777777" w:rsidR="00757121" w:rsidRPr="002E1FFC" w:rsidRDefault="00757121" w:rsidP="00607F60">
            <w:pPr>
              <w:pStyle w:val="inner"/>
              <w:jc w:val="right"/>
            </w:pPr>
          </w:p>
        </w:tc>
      </w:tr>
      <w:tr w:rsidR="00607F60" w:rsidRPr="0000019F" w14:paraId="4C9165A6" w14:textId="77777777" w:rsidTr="00757121">
        <w:trPr>
          <w:trHeight w:val="227"/>
        </w:trPr>
        <w:tc>
          <w:tcPr>
            <w:tcW w:w="6521" w:type="dxa"/>
          </w:tcPr>
          <w:p w14:paraId="1C9734E3" w14:textId="14CBB1C7" w:rsidR="00607F60" w:rsidRPr="002E1FFC" w:rsidRDefault="00607F60" w:rsidP="00757121">
            <w:pPr>
              <w:rPr>
                <w:rFonts w:ascii="Times New Roman" w:hAnsi="Times New Roman" w:cs="Times New Roman"/>
              </w:rPr>
            </w:pPr>
            <w:r w:rsidRPr="002E1FFC">
              <w:rPr>
                <w:rFonts w:ascii="Times New Roman" w:hAnsi="Times New Roman" w:cs="Times New Roman"/>
              </w:rPr>
              <w:t xml:space="preserve">Student Volunteer Chair, </w:t>
            </w:r>
            <w:proofErr w:type="spellStart"/>
            <w:r w:rsidRPr="002E1FFC">
              <w:rPr>
                <w:rFonts w:ascii="Times New Roman" w:hAnsi="Times New Roman" w:cs="Times New Roman"/>
              </w:rPr>
              <w:t>AutoUI</w:t>
            </w:r>
            <w:proofErr w:type="spellEnd"/>
            <w:r w:rsidRPr="002E1FFC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2839" w:type="dxa"/>
          </w:tcPr>
          <w:p w14:paraId="6FD4AA2D" w14:textId="3B21EAD3" w:rsidR="00607F60" w:rsidRPr="002E1FFC" w:rsidRDefault="00607F60" w:rsidP="00607F60">
            <w:pPr>
              <w:pStyle w:val="inner"/>
              <w:jc w:val="right"/>
              <w:rPr>
                <w:rFonts w:eastAsiaTheme="minorEastAsia"/>
              </w:rPr>
            </w:pPr>
            <w:r w:rsidRPr="002E1FFC">
              <w:t>2022</w:t>
            </w:r>
          </w:p>
        </w:tc>
      </w:tr>
      <w:tr w:rsidR="00607F60" w:rsidRPr="0000019F" w14:paraId="726902CE" w14:textId="77777777" w:rsidTr="005E3CA9">
        <w:trPr>
          <w:trHeight w:val="340"/>
        </w:trPr>
        <w:tc>
          <w:tcPr>
            <w:tcW w:w="6521" w:type="dxa"/>
          </w:tcPr>
          <w:p w14:paraId="656F15D5" w14:textId="32A91720" w:rsidR="00607F60" w:rsidRPr="002E1FFC" w:rsidRDefault="00757121" w:rsidP="00607F60">
            <w:pPr>
              <w:pStyle w:val="inner"/>
              <w:rPr>
                <w:rFonts w:eastAsiaTheme="minorEastAsia"/>
              </w:rPr>
            </w:pPr>
            <w:r w:rsidRPr="002E1FFC">
              <w:rPr>
                <w:b/>
                <w:bCs/>
              </w:rPr>
              <w:t>Journal or Conference Reviewer</w:t>
            </w:r>
          </w:p>
        </w:tc>
        <w:tc>
          <w:tcPr>
            <w:tcW w:w="2839" w:type="dxa"/>
          </w:tcPr>
          <w:p w14:paraId="71A56D8F" w14:textId="41772947" w:rsidR="00607F60" w:rsidRPr="002E1FFC" w:rsidRDefault="00607F60" w:rsidP="00607F60">
            <w:pPr>
              <w:pStyle w:val="inner"/>
              <w:jc w:val="right"/>
              <w:rPr>
                <w:color w:val="7F7F7F" w:themeColor="text1" w:themeTint="80"/>
              </w:rPr>
            </w:pPr>
          </w:p>
        </w:tc>
      </w:tr>
      <w:tr w:rsidR="00757121" w:rsidRPr="0000019F" w14:paraId="0C7814CB" w14:textId="77777777" w:rsidTr="00757121">
        <w:trPr>
          <w:trHeight w:val="227"/>
        </w:trPr>
        <w:tc>
          <w:tcPr>
            <w:tcW w:w="6521" w:type="dxa"/>
          </w:tcPr>
          <w:p w14:paraId="55CC4493" w14:textId="0B5FF53E" w:rsidR="00757121" w:rsidRPr="002E1FFC" w:rsidRDefault="00757121" w:rsidP="00757121">
            <w:pPr>
              <w:rPr>
                <w:rFonts w:ascii="Times New Roman" w:hAnsi="Times New Roman" w:cs="Times New Roman"/>
              </w:rPr>
            </w:pPr>
            <w:proofErr w:type="spellStart"/>
            <w:r w:rsidRPr="002E1FFC">
              <w:rPr>
                <w:rFonts w:ascii="Times New Roman" w:hAnsi="Times New Roman" w:cs="Times New Roman"/>
              </w:rPr>
              <w:t>Internation</w:t>
            </w:r>
            <w:proofErr w:type="spellEnd"/>
            <w:r w:rsidRPr="002E1FFC">
              <w:rPr>
                <w:rFonts w:ascii="Times New Roman" w:hAnsi="Times New Roman" w:cs="Times New Roman"/>
              </w:rPr>
              <w:t xml:space="preserve"> Journal of Human-Computer Interaction (</w:t>
            </w:r>
            <w:proofErr w:type="spellStart"/>
            <w:r w:rsidRPr="002E1FFC">
              <w:rPr>
                <w:rFonts w:ascii="Times New Roman" w:hAnsi="Times New Roman" w:cs="Times New Roman"/>
              </w:rPr>
              <w:t>IJHCI</w:t>
            </w:r>
            <w:proofErr w:type="spellEnd"/>
            <w:r w:rsidRPr="002E1FFC">
              <w:rPr>
                <w:rFonts w:ascii="Times New Roman" w:hAnsi="Times New Roman" w:cs="Times New Roman"/>
              </w:rPr>
              <w:t>) 2023</w:t>
            </w:r>
          </w:p>
        </w:tc>
        <w:tc>
          <w:tcPr>
            <w:tcW w:w="2839" w:type="dxa"/>
          </w:tcPr>
          <w:p w14:paraId="186F9A1D" w14:textId="63AAE5E7" w:rsidR="00757121" w:rsidRPr="002E1FFC" w:rsidRDefault="00757121" w:rsidP="00607F60">
            <w:pPr>
              <w:pStyle w:val="inner"/>
              <w:jc w:val="right"/>
            </w:pPr>
            <w:r w:rsidRPr="002E1FFC">
              <w:t>2023</w:t>
            </w:r>
          </w:p>
        </w:tc>
      </w:tr>
      <w:tr w:rsidR="00757121" w:rsidRPr="0000019F" w14:paraId="3DBD0943" w14:textId="77777777" w:rsidTr="00757121">
        <w:trPr>
          <w:trHeight w:val="227"/>
        </w:trPr>
        <w:tc>
          <w:tcPr>
            <w:tcW w:w="6521" w:type="dxa"/>
          </w:tcPr>
          <w:p w14:paraId="521B2CF7" w14:textId="5B035E04" w:rsidR="00757121" w:rsidRPr="002E1FFC" w:rsidRDefault="00757121" w:rsidP="00757121">
            <w:pPr>
              <w:rPr>
                <w:rFonts w:ascii="Times New Roman" w:hAnsi="Times New Roman" w:cs="Times New Roman"/>
              </w:rPr>
            </w:pPr>
            <w:r w:rsidRPr="002E1FFC">
              <w:rPr>
                <w:rFonts w:ascii="Times New Roman" w:hAnsi="Times New Roman" w:cs="Times New Roman"/>
              </w:rPr>
              <w:t>Automotive User Interfaces (</w:t>
            </w:r>
            <w:proofErr w:type="spellStart"/>
            <w:r w:rsidRPr="002E1FFC">
              <w:rPr>
                <w:rFonts w:ascii="Times New Roman" w:hAnsi="Times New Roman" w:cs="Times New Roman"/>
              </w:rPr>
              <w:t>AutoUI</w:t>
            </w:r>
            <w:proofErr w:type="spellEnd"/>
            <w:r w:rsidRPr="002E1FFC">
              <w:rPr>
                <w:rFonts w:ascii="Times New Roman" w:hAnsi="Times New Roman" w:cs="Times New Roman"/>
              </w:rPr>
              <w:t>) 2022</w:t>
            </w:r>
          </w:p>
        </w:tc>
        <w:tc>
          <w:tcPr>
            <w:tcW w:w="2839" w:type="dxa"/>
          </w:tcPr>
          <w:p w14:paraId="7798D8AB" w14:textId="5B363221" w:rsidR="00757121" w:rsidRPr="002E1FFC" w:rsidRDefault="00757121" w:rsidP="00757121">
            <w:pPr>
              <w:pStyle w:val="inner"/>
              <w:jc w:val="right"/>
            </w:pPr>
            <w:r w:rsidRPr="002E1FFC">
              <w:t>2022</w:t>
            </w:r>
          </w:p>
        </w:tc>
      </w:tr>
    </w:tbl>
    <w:p w14:paraId="56F3EDF9" w14:textId="011A4455" w:rsidR="00434074" w:rsidRDefault="005F6D00" w:rsidP="0000019F">
      <w:pPr>
        <w:pStyle w:val="1"/>
      </w:pPr>
      <w:r>
        <w:t>SKILLS</w:t>
      </w:r>
    </w:p>
    <w:p w14:paraId="66FD5F51" w14:textId="6464E32B" w:rsidR="00BC7376" w:rsidRPr="0051219A" w:rsidRDefault="005F6D00" w:rsidP="005F6D00">
      <w:pPr>
        <w:pStyle w:val="inner"/>
        <w:rPr>
          <w:b/>
          <w:bCs/>
        </w:rPr>
      </w:pPr>
      <w:r w:rsidRPr="0051219A">
        <w:rPr>
          <w:b/>
          <w:bCs/>
        </w:rPr>
        <w:t>Programming/Technologies</w:t>
      </w:r>
    </w:p>
    <w:p w14:paraId="0D6BD0A0" w14:textId="33CDC2C4" w:rsidR="005F6D00" w:rsidRDefault="005F6D00" w:rsidP="005F6D00">
      <w:pPr>
        <w:pStyle w:val="inner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anguage: Python, JavaScript, </w:t>
      </w:r>
      <w:proofErr w:type="gramStart"/>
      <w:r w:rsidR="002E1FFC">
        <w:rPr>
          <w:rFonts w:eastAsiaTheme="minorEastAsia"/>
        </w:rPr>
        <w:t>Unity(</w:t>
      </w:r>
      <w:proofErr w:type="gramEnd"/>
      <w:r w:rsidR="002E1FFC">
        <w:rPr>
          <w:rFonts w:eastAsiaTheme="minorEastAsia"/>
        </w:rPr>
        <w:t xml:space="preserve">C#), </w:t>
      </w:r>
      <w:r>
        <w:rPr>
          <w:rFonts w:eastAsiaTheme="minorEastAsia"/>
        </w:rPr>
        <w:t>HTML, CSS, PHP, MySQL</w:t>
      </w:r>
      <w:r w:rsidR="0051219A">
        <w:rPr>
          <w:rFonts w:eastAsiaTheme="minorEastAsia"/>
        </w:rPr>
        <w:t>, G</w:t>
      </w:r>
      <w:r w:rsidR="0051219A" w:rsidRPr="0051219A">
        <w:rPr>
          <w:rFonts w:eastAsiaTheme="minorEastAsia"/>
        </w:rPr>
        <w:t xml:space="preserve">oogle </w:t>
      </w:r>
      <w:r w:rsidR="0051219A">
        <w:rPr>
          <w:rFonts w:eastAsiaTheme="minorEastAsia"/>
        </w:rPr>
        <w:t>A</w:t>
      </w:r>
      <w:r w:rsidR="0051219A" w:rsidRPr="0051219A">
        <w:rPr>
          <w:rFonts w:eastAsiaTheme="minorEastAsia"/>
        </w:rPr>
        <w:t xml:space="preserve">pps </w:t>
      </w:r>
      <w:r w:rsidR="0051219A">
        <w:rPr>
          <w:rFonts w:eastAsiaTheme="minorEastAsia"/>
        </w:rPr>
        <w:t>S</w:t>
      </w:r>
      <w:r w:rsidR="0051219A" w:rsidRPr="0051219A">
        <w:rPr>
          <w:rFonts w:eastAsiaTheme="minorEastAsia"/>
        </w:rPr>
        <w:t>cript</w:t>
      </w:r>
      <w:r>
        <w:rPr>
          <w:rFonts w:eastAsiaTheme="minorEastAsia"/>
        </w:rPr>
        <w:t xml:space="preserve">; libraries: Flask, </w:t>
      </w:r>
      <w:r w:rsidR="0051219A">
        <w:rPr>
          <w:rFonts w:eastAsiaTheme="minorEastAsia"/>
        </w:rPr>
        <w:t xml:space="preserve">jQuery, TensorFlow, </w:t>
      </w:r>
      <w:r w:rsidR="0051219A" w:rsidRPr="0051219A">
        <w:rPr>
          <w:rFonts w:eastAsiaTheme="minorEastAsia"/>
        </w:rPr>
        <w:t>scikit-learn</w:t>
      </w:r>
      <w:r w:rsidR="0051219A">
        <w:rPr>
          <w:rFonts w:eastAsiaTheme="minorEastAsia"/>
        </w:rPr>
        <w:t xml:space="preserve">; </w:t>
      </w:r>
      <w:r w:rsidR="00193EDA">
        <w:rPr>
          <w:rFonts w:eastAsiaTheme="minorEastAsia"/>
        </w:rPr>
        <w:t>P</w:t>
      </w:r>
      <w:r w:rsidR="0051219A" w:rsidRPr="0051219A">
        <w:rPr>
          <w:rFonts w:eastAsiaTheme="minorEastAsia"/>
        </w:rPr>
        <w:t>latform: Arduino</w:t>
      </w:r>
      <w:r w:rsidR="00193EDA">
        <w:rPr>
          <w:rFonts w:eastAsiaTheme="minorEastAsia"/>
        </w:rPr>
        <w:t xml:space="preserve">, </w:t>
      </w:r>
      <w:proofErr w:type="spellStart"/>
      <w:r w:rsidR="00193EDA">
        <w:rPr>
          <w:rFonts w:eastAsiaTheme="minorEastAsia"/>
        </w:rPr>
        <w:t>Proxmox</w:t>
      </w:r>
      <w:proofErr w:type="spellEnd"/>
      <w:r w:rsidR="00193EDA">
        <w:rPr>
          <w:rFonts w:eastAsiaTheme="minorEastAsia"/>
        </w:rPr>
        <w:t xml:space="preserve"> VE, Docker</w:t>
      </w:r>
    </w:p>
    <w:p w14:paraId="707ADFFB" w14:textId="239EC48E" w:rsidR="00F61418" w:rsidRDefault="00F61418" w:rsidP="00F61418">
      <w:pPr>
        <w:pStyle w:val="inner"/>
        <w:rPr>
          <w:rFonts w:eastAsiaTheme="minorEastAsia"/>
        </w:rPr>
      </w:pPr>
      <w:r w:rsidRPr="0051219A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219A">
        <w:rPr>
          <w:rFonts w:eastAsiaTheme="minorEastAsia"/>
        </w:rPr>
        <w:t xml:space="preserve">Developed full-stack web </w:t>
      </w:r>
      <w:r>
        <w:rPr>
          <w:rFonts w:eastAsiaTheme="minorEastAsia"/>
        </w:rPr>
        <w:t>services</w:t>
      </w:r>
      <w:r w:rsidRPr="0051219A">
        <w:rPr>
          <w:rFonts w:eastAsiaTheme="minorEastAsia"/>
        </w:rPr>
        <w:t xml:space="preserve"> </w:t>
      </w:r>
      <w:r w:rsidR="00F40B84">
        <w:rPr>
          <w:rFonts w:eastAsiaTheme="minorEastAsia"/>
        </w:rPr>
        <w:t>that</w:t>
      </w:r>
      <w:r w:rsidRPr="0051219A">
        <w:rPr>
          <w:rFonts w:eastAsiaTheme="minorEastAsia"/>
        </w:rPr>
        <w:t xml:space="preserve"> processed, analyzed, and rendered data visually</w:t>
      </w:r>
    </w:p>
    <w:p w14:paraId="533D4655" w14:textId="77777777" w:rsidR="0022764D" w:rsidRPr="00F61418" w:rsidRDefault="0022764D" w:rsidP="00F61418">
      <w:pPr>
        <w:pStyle w:val="inner"/>
        <w:ind w:firstLine="0"/>
        <w:rPr>
          <w:rFonts w:eastAsiaTheme="minorEastAsia"/>
        </w:rPr>
      </w:pPr>
    </w:p>
    <w:p w14:paraId="2C51269B" w14:textId="543EACBE" w:rsidR="0051219A" w:rsidRDefault="0051219A" w:rsidP="005F6D00">
      <w:pPr>
        <w:pStyle w:val="inner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tatistic: SPSS, R, MATLAB</w:t>
      </w:r>
    </w:p>
    <w:p w14:paraId="3CAD19D9" w14:textId="1B2876CE" w:rsidR="00F61418" w:rsidRPr="00F61418" w:rsidRDefault="00F61418" w:rsidP="00F61418">
      <w:pPr>
        <w:pStyle w:val="inner"/>
        <w:rPr>
          <w:rFonts w:eastAsiaTheme="minorEastAsia"/>
        </w:rPr>
      </w:pPr>
      <w:r>
        <w:rPr>
          <w:rFonts w:eastAsiaTheme="minorEastAsia"/>
        </w:rPr>
        <w:t xml:space="preserve">Other: MS Office, Photoshop, Premiere, After Effect </w:t>
      </w:r>
    </w:p>
    <w:p w14:paraId="31CC06BE" w14:textId="77777777" w:rsidR="0051219A" w:rsidRPr="00F61418" w:rsidRDefault="0051219A" w:rsidP="005F6D00">
      <w:pPr>
        <w:pStyle w:val="inner"/>
        <w:rPr>
          <w:rFonts w:eastAsiaTheme="minorEastAsia"/>
        </w:rPr>
      </w:pPr>
    </w:p>
    <w:p w14:paraId="570887C9" w14:textId="055C14D7" w:rsidR="0051219A" w:rsidRPr="0051219A" w:rsidRDefault="0051219A" w:rsidP="0051219A">
      <w:pPr>
        <w:pStyle w:val="inner"/>
        <w:rPr>
          <w:b/>
          <w:bCs/>
        </w:rPr>
      </w:pPr>
      <w:r w:rsidRPr="0051219A">
        <w:rPr>
          <w:b/>
          <w:bCs/>
        </w:rPr>
        <w:t>Spoken</w:t>
      </w:r>
      <w:r>
        <w:rPr>
          <w:b/>
          <w:bCs/>
        </w:rPr>
        <w:t xml:space="preserve"> </w:t>
      </w:r>
      <w:r w:rsidRPr="0051219A">
        <w:rPr>
          <w:b/>
          <w:bCs/>
        </w:rPr>
        <w:t>Languages</w:t>
      </w:r>
    </w:p>
    <w:p w14:paraId="7D4DFEFC" w14:textId="72EAA35C" w:rsidR="0051219A" w:rsidRPr="005F6D00" w:rsidRDefault="0051219A" w:rsidP="0051219A">
      <w:pPr>
        <w:pStyle w:val="inner"/>
        <w:rPr>
          <w:rFonts w:eastAsiaTheme="minorEastAsia"/>
        </w:rPr>
      </w:pPr>
      <w:r>
        <w:rPr>
          <w:rFonts w:eastAsiaTheme="minorEastAsia"/>
        </w:rPr>
        <w:t>Korean, English</w:t>
      </w:r>
    </w:p>
    <w:p w14:paraId="07798C93" w14:textId="164EDFF4" w:rsidR="0051219A" w:rsidRPr="008219BE" w:rsidRDefault="0051219A" w:rsidP="00F61418">
      <w:pPr>
        <w:pStyle w:val="inner"/>
        <w:ind w:firstLine="0"/>
        <w:rPr>
          <w:rFonts w:eastAsiaTheme="minorEastAsia"/>
        </w:rPr>
      </w:pPr>
    </w:p>
    <w:sectPr w:rsidR="0051219A" w:rsidRPr="008219BE" w:rsidSect="00D92B95">
      <w:footerReference w:type="default" r:id="rId16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F5E9" w14:textId="77777777" w:rsidR="00F26B81" w:rsidRDefault="00F26B81" w:rsidP="0000019F">
      <w:r>
        <w:separator/>
      </w:r>
    </w:p>
    <w:p w14:paraId="672B86F8" w14:textId="77777777" w:rsidR="008A06C0" w:rsidRDefault="008A06C0" w:rsidP="0000019F"/>
    <w:p w14:paraId="5681459A" w14:textId="77777777" w:rsidR="008A06C0" w:rsidRDefault="008A06C0" w:rsidP="0000019F"/>
  </w:endnote>
  <w:endnote w:type="continuationSeparator" w:id="0">
    <w:p w14:paraId="23FDABF8" w14:textId="77777777" w:rsidR="00F26B81" w:rsidRDefault="00F26B81" w:rsidP="0000019F">
      <w:r>
        <w:continuationSeparator/>
      </w:r>
    </w:p>
    <w:p w14:paraId="543E0718" w14:textId="77777777" w:rsidR="008A06C0" w:rsidRDefault="008A06C0" w:rsidP="0000019F"/>
    <w:p w14:paraId="4D19867F" w14:textId="77777777" w:rsidR="008A06C0" w:rsidRDefault="008A06C0" w:rsidP="00000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1651C" w14:textId="77777777" w:rsidR="005A4A49" w:rsidRDefault="005A4A49" w:rsidP="000B5EE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7ECD4" w14:textId="77777777" w:rsidR="008A06C0" w:rsidRDefault="008A06C0" w:rsidP="0000019F"/>
  <w:p w14:paraId="0A1A3CCA" w14:textId="77777777" w:rsidR="008A06C0" w:rsidRDefault="008A06C0" w:rsidP="000001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69B54" w14:textId="77777777" w:rsidR="00F26B81" w:rsidRDefault="00F26B81" w:rsidP="0000019F">
      <w:r>
        <w:separator/>
      </w:r>
    </w:p>
    <w:p w14:paraId="0264D83F" w14:textId="77777777" w:rsidR="008A06C0" w:rsidRDefault="008A06C0" w:rsidP="0000019F"/>
    <w:p w14:paraId="7C871A48" w14:textId="77777777" w:rsidR="008A06C0" w:rsidRDefault="008A06C0" w:rsidP="0000019F"/>
  </w:footnote>
  <w:footnote w:type="continuationSeparator" w:id="0">
    <w:p w14:paraId="49343E53" w14:textId="77777777" w:rsidR="00F26B81" w:rsidRDefault="00F26B81" w:rsidP="0000019F">
      <w:r>
        <w:continuationSeparator/>
      </w:r>
    </w:p>
    <w:p w14:paraId="5764B491" w14:textId="77777777" w:rsidR="008A06C0" w:rsidRDefault="008A06C0" w:rsidP="0000019F"/>
    <w:p w14:paraId="0CA08C26" w14:textId="77777777" w:rsidR="008A06C0" w:rsidRDefault="008A06C0" w:rsidP="000001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D02AB4"/>
    <w:multiLevelType w:val="hybridMultilevel"/>
    <w:tmpl w:val="BECC33FA"/>
    <w:lvl w:ilvl="0" w:tplc="AC5A77C8">
      <w:start w:val="2016"/>
      <w:numFmt w:val="bullet"/>
      <w:lvlText w:val="-"/>
      <w:lvlJc w:val="left"/>
      <w:pPr>
        <w:ind w:left="36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</w:abstractNum>
  <w:abstractNum w:abstractNumId="10" w15:restartNumberingAfterBreak="0">
    <w:nsid w:val="30A60186"/>
    <w:multiLevelType w:val="hybridMultilevel"/>
    <w:tmpl w:val="F8C8BC16"/>
    <w:lvl w:ilvl="0" w:tplc="E5B03FCA">
      <w:start w:val="1"/>
      <w:numFmt w:val="bullet"/>
      <w:lvlText w:val=""/>
      <w:lvlJc w:val="left"/>
      <w:pPr>
        <w:ind w:left="1082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0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148793">
    <w:abstractNumId w:val="11"/>
  </w:num>
  <w:num w:numId="2" w16cid:durableId="816922595">
    <w:abstractNumId w:val="7"/>
  </w:num>
  <w:num w:numId="3" w16cid:durableId="312027896">
    <w:abstractNumId w:val="6"/>
  </w:num>
  <w:num w:numId="4" w16cid:durableId="1850970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3873469">
    <w:abstractNumId w:val="8"/>
  </w:num>
  <w:num w:numId="6" w16cid:durableId="1849902757">
    <w:abstractNumId w:val="12"/>
  </w:num>
  <w:num w:numId="7" w16cid:durableId="1970671879">
    <w:abstractNumId w:val="5"/>
  </w:num>
  <w:num w:numId="8" w16cid:durableId="1289318432">
    <w:abstractNumId w:val="4"/>
  </w:num>
  <w:num w:numId="9" w16cid:durableId="31463072">
    <w:abstractNumId w:val="3"/>
  </w:num>
  <w:num w:numId="10" w16cid:durableId="1731735121">
    <w:abstractNumId w:val="2"/>
  </w:num>
  <w:num w:numId="11" w16cid:durableId="667444066">
    <w:abstractNumId w:val="1"/>
  </w:num>
  <w:num w:numId="12" w16cid:durableId="1673023236">
    <w:abstractNumId w:val="0"/>
  </w:num>
  <w:num w:numId="13" w16cid:durableId="297106084">
    <w:abstractNumId w:val="10"/>
  </w:num>
  <w:num w:numId="14" w16cid:durableId="1876888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81"/>
    <w:rsid w:val="0000019F"/>
    <w:rsid w:val="0001576C"/>
    <w:rsid w:val="00022EB8"/>
    <w:rsid w:val="00025E77"/>
    <w:rsid w:val="00027312"/>
    <w:rsid w:val="00045B04"/>
    <w:rsid w:val="000544C9"/>
    <w:rsid w:val="000645F2"/>
    <w:rsid w:val="00082F03"/>
    <w:rsid w:val="000835A0"/>
    <w:rsid w:val="00085D3C"/>
    <w:rsid w:val="0008748E"/>
    <w:rsid w:val="000877D0"/>
    <w:rsid w:val="000934A2"/>
    <w:rsid w:val="000B5EEA"/>
    <w:rsid w:val="00101E42"/>
    <w:rsid w:val="00174175"/>
    <w:rsid w:val="00182CFB"/>
    <w:rsid w:val="00187ADD"/>
    <w:rsid w:val="00193EDA"/>
    <w:rsid w:val="001B0955"/>
    <w:rsid w:val="001C5412"/>
    <w:rsid w:val="001F7D36"/>
    <w:rsid w:val="002067F7"/>
    <w:rsid w:val="0022764D"/>
    <w:rsid w:val="00227784"/>
    <w:rsid w:val="0023705D"/>
    <w:rsid w:val="00246DB7"/>
    <w:rsid w:val="00250A31"/>
    <w:rsid w:val="00251C13"/>
    <w:rsid w:val="002922D0"/>
    <w:rsid w:val="002C7CD7"/>
    <w:rsid w:val="002E1FFC"/>
    <w:rsid w:val="002F7379"/>
    <w:rsid w:val="00330863"/>
    <w:rsid w:val="00340B03"/>
    <w:rsid w:val="00380AE7"/>
    <w:rsid w:val="00380D42"/>
    <w:rsid w:val="003A6943"/>
    <w:rsid w:val="003B0EB6"/>
    <w:rsid w:val="003F01CE"/>
    <w:rsid w:val="003F68D1"/>
    <w:rsid w:val="00410BA2"/>
    <w:rsid w:val="00416BF2"/>
    <w:rsid w:val="00434074"/>
    <w:rsid w:val="00436BB2"/>
    <w:rsid w:val="004577A5"/>
    <w:rsid w:val="00463C3B"/>
    <w:rsid w:val="004647AE"/>
    <w:rsid w:val="004937AE"/>
    <w:rsid w:val="004E2970"/>
    <w:rsid w:val="004E683C"/>
    <w:rsid w:val="00501771"/>
    <w:rsid w:val="005026DD"/>
    <w:rsid w:val="0051219A"/>
    <w:rsid w:val="00513EFC"/>
    <w:rsid w:val="0052113B"/>
    <w:rsid w:val="005403DD"/>
    <w:rsid w:val="00543333"/>
    <w:rsid w:val="00556F1A"/>
    <w:rsid w:val="00564951"/>
    <w:rsid w:val="00573BF9"/>
    <w:rsid w:val="00573CF3"/>
    <w:rsid w:val="00582807"/>
    <w:rsid w:val="005A4A49"/>
    <w:rsid w:val="005B1D68"/>
    <w:rsid w:val="005D7910"/>
    <w:rsid w:val="005F6D00"/>
    <w:rsid w:val="00607F60"/>
    <w:rsid w:val="00611B37"/>
    <w:rsid w:val="006252B4"/>
    <w:rsid w:val="00646BA2"/>
    <w:rsid w:val="00667724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57121"/>
    <w:rsid w:val="0076428F"/>
    <w:rsid w:val="007877A9"/>
    <w:rsid w:val="00796E1C"/>
    <w:rsid w:val="007A469D"/>
    <w:rsid w:val="007A4F00"/>
    <w:rsid w:val="007C17DA"/>
    <w:rsid w:val="007C6A05"/>
    <w:rsid w:val="007E3052"/>
    <w:rsid w:val="00806587"/>
    <w:rsid w:val="008219BE"/>
    <w:rsid w:val="00857E6B"/>
    <w:rsid w:val="00863B5B"/>
    <w:rsid w:val="008968C4"/>
    <w:rsid w:val="008A06C0"/>
    <w:rsid w:val="008C4447"/>
    <w:rsid w:val="008D7C1C"/>
    <w:rsid w:val="008F4184"/>
    <w:rsid w:val="0092291B"/>
    <w:rsid w:val="00931653"/>
    <w:rsid w:val="00932D92"/>
    <w:rsid w:val="00951CC2"/>
    <w:rsid w:val="0095272C"/>
    <w:rsid w:val="00972024"/>
    <w:rsid w:val="009A62F1"/>
    <w:rsid w:val="009D243E"/>
    <w:rsid w:val="009F04D2"/>
    <w:rsid w:val="009F2BA7"/>
    <w:rsid w:val="009F6DA0"/>
    <w:rsid w:val="00A01182"/>
    <w:rsid w:val="00A246BD"/>
    <w:rsid w:val="00A36990"/>
    <w:rsid w:val="00A47FB2"/>
    <w:rsid w:val="00AD13CB"/>
    <w:rsid w:val="00AD3FD8"/>
    <w:rsid w:val="00B302BA"/>
    <w:rsid w:val="00B370A8"/>
    <w:rsid w:val="00BA3247"/>
    <w:rsid w:val="00BC7376"/>
    <w:rsid w:val="00BD669A"/>
    <w:rsid w:val="00C131F0"/>
    <w:rsid w:val="00C13F2B"/>
    <w:rsid w:val="00C43D65"/>
    <w:rsid w:val="00C44410"/>
    <w:rsid w:val="00C84833"/>
    <w:rsid w:val="00C9044F"/>
    <w:rsid w:val="00CC1030"/>
    <w:rsid w:val="00CD04C1"/>
    <w:rsid w:val="00CF65EC"/>
    <w:rsid w:val="00D14FFC"/>
    <w:rsid w:val="00D2420D"/>
    <w:rsid w:val="00D30382"/>
    <w:rsid w:val="00D413F9"/>
    <w:rsid w:val="00D44E50"/>
    <w:rsid w:val="00D60A2B"/>
    <w:rsid w:val="00D843EA"/>
    <w:rsid w:val="00D90060"/>
    <w:rsid w:val="00D92B95"/>
    <w:rsid w:val="00DC2A2B"/>
    <w:rsid w:val="00DF284F"/>
    <w:rsid w:val="00DF769D"/>
    <w:rsid w:val="00E03F71"/>
    <w:rsid w:val="00E06E87"/>
    <w:rsid w:val="00E154B5"/>
    <w:rsid w:val="00E232F0"/>
    <w:rsid w:val="00E52791"/>
    <w:rsid w:val="00E83195"/>
    <w:rsid w:val="00E919C4"/>
    <w:rsid w:val="00F00A4F"/>
    <w:rsid w:val="00F02235"/>
    <w:rsid w:val="00F251EB"/>
    <w:rsid w:val="00F26B81"/>
    <w:rsid w:val="00F33CD8"/>
    <w:rsid w:val="00F40B84"/>
    <w:rsid w:val="00F53F1A"/>
    <w:rsid w:val="00F6141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6BFA5"/>
  <w15:chartTrackingRefBased/>
  <w15:docId w15:val="{C3E9EFE6-73FD-4D7A-BDE3-905F1C86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0019F"/>
    <w:pPr>
      <w:ind w:leftChars="129" w:left="284" w:rightChars="100" w:right="220" w:firstLine="2"/>
    </w:pPr>
    <w:rPr>
      <w:lang w:eastAsia="ko-KR"/>
    </w:rPr>
  </w:style>
  <w:style w:type="paragraph" w:styleId="1">
    <w:name w:val="heading 1"/>
    <w:basedOn w:val="a1"/>
    <w:link w:val="1Char"/>
    <w:uiPriority w:val="9"/>
    <w:qFormat/>
    <w:rsid w:val="0076428F"/>
    <w:pPr>
      <w:pBdr>
        <w:top w:val="single" w:sz="8" w:space="3" w:color="000000" w:themeColor="text1"/>
        <w:bottom w:val="single" w:sz="4" w:space="1" w:color="A6A6A6" w:themeColor="background1" w:themeShade="A6"/>
      </w:pBdr>
      <w:spacing w:before="480" w:after="120"/>
      <w:ind w:leftChars="-1" w:left="-2" w:firstLine="1"/>
      <w:contextualSpacing/>
      <w:outlineLvl w:val="0"/>
    </w:pPr>
    <w:rPr>
      <w:rFonts w:ascii="Georgia" w:eastAsiaTheme="majorEastAsia" w:hAnsi="Georgia" w:cstheme="majorBidi"/>
      <w:color w:val="262626" w:themeColor="text1" w:themeTint="D9"/>
      <w:spacing w:val="40"/>
      <w:sz w:val="28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80AE7"/>
    <w:pPr>
      <w:spacing w:after="0"/>
    </w:pPr>
  </w:style>
  <w:style w:type="character" w:customStyle="1" w:styleId="Char">
    <w:name w:val="머리글 Char"/>
    <w:basedOn w:val="a2"/>
    <w:link w:val="a5"/>
    <w:uiPriority w:val="99"/>
    <w:rsid w:val="00380AE7"/>
  </w:style>
  <w:style w:type="paragraph" w:styleId="a6">
    <w:name w:val="footer"/>
    <w:basedOn w:val="a1"/>
    <w:link w:val="Char0"/>
    <w:uiPriority w:val="99"/>
    <w:unhideWhenUsed/>
    <w:rsid w:val="00380AE7"/>
    <w:pPr>
      <w:spacing w:after="0"/>
    </w:pPr>
  </w:style>
  <w:style w:type="character" w:customStyle="1" w:styleId="Char0">
    <w:name w:val="바닥글 Char"/>
    <w:basedOn w:val="a2"/>
    <w:link w:val="a6"/>
    <w:uiPriority w:val="99"/>
    <w:rsid w:val="00380AE7"/>
  </w:style>
  <w:style w:type="character" w:customStyle="1" w:styleId="1Char">
    <w:name w:val="제목 1 Char"/>
    <w:basedOn w:val="a2"/>
    <w:link w:val="1"/>
    <w:uiPriority w:val="9"/>
    <w:rsid w:val="0076428F"/>
    <w:rPr>
      <w:rFonts w:ascii="Georgia" w:eastAsiaTheme="majorEastAsia" w:hAnsi="Georgia" w:cstheme="majorBidi"/>
      <w:color w:val="262626" w:themeColor="text1" w:themeTint="D9"/>
      <w:spacing w:val="40"/>
      <w:sz w:val="28"/>
      <w:szCs w:val="32"/>
      <w:lang w:eastAsia="ko-KR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7">
    <w:name w:val="Table Grid"/>
    <w:basedOn w:val="a3"/>
    <w:uiPriority w:val="39"/>
    <w:rsid w:val="005B1D68"/>
    <w:pPr>
      <w:spacing w:after="0"/>
    </w:pPr>
    <w:tblPr/>
  </w:style>
  <w:style w:type="paragraph" w:styleId="21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1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Char">
    <w:name w:val="제목 2 Char"/>
    <w:basedOn w:val="a2"/>
    <w:link w:val="20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3Char">
    <w:name w:val="제목 3 Char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8">
    <w:name w:val="Title"/>
    <w:basedOn w:val="a1"/>
    <w:link w:val="Char1"/>
    <w:uiPriority w:val="1"/>
    <w:qFormat/>
    <w:rsid w:val="0000019F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Char1">
    <w:name w:val="제목 Char"/>
    <w:basedOn w:val="a2"/>
    <w:link w:val="a8"/>
    <w:uiPriority w:val="1"/>
    <w:rsid w:val="0000019F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ko-KR"/>
    </w:rPr>
  </w:style>
  <w:style w:type="paragraph" w:customStyle="1" w:styleId="ContactInfo">
    <w:name w:val="Contact Info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9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Char">
    <w:name w:val="제목 4 Char"/>
    <w:basedOn w:val="a2"/>
    <w:link w:val="41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a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b">
    <w:name w:val="Subtitle"/>
    <w:basedOn w:val="a1"/>
    <w:link w:val="Char2"/>
    <w:uiPriority w:val="11"/>
    <w:semiHidden/>
    <w:unhideWhenUsed/>
    <w:qFormat/>
    <w:rsid w:val="002922D0"/>
    <w:pPr>
      <w:numPr>
        <w:ilvl w:val="1"/>
      </w:numPr>
      <w:spacing w:after="160"/>
      <w:ind w:leftChars="129" w:left="284" w:firstLine="2"/>
    </w:pPr>
    <w:rPr>
      <w:color w:val="5A5A5A" w:themeColor="text1" w:themeTint="A5"/>
    </w:rPr>
  </w:style>
  <w:style w:type="character" w:customStyle="1" w:styleId="Char2">
    <w:name w:val="부제 Char"/>
    <w:basedOn w:val="a2"/>
    <w:link w:val="ab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c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d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e">
    <w:name w:val="Intense Quote"/>
    <w:basedOn w:val="a1"/>
    <w:next w:val="a1"/>
    <w:link w:val="Char3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har3">
    <w:name w:val="강한 인용 Char"/>
    <w:basedOn w:val="a2"/>
    <w:link w:val="ae"/>
    <w:uiPriority w:val="30"/>
    <w:semiHidden/>
    <w:rsid w:val="002922D0"/>
    <w:rPr>
      <w:i/>
      <w:iCs/>
      <w:color w:val="007FAB" w:themeColor="accent1"/>
    </w:rPr>
  </w:style>
  <w:style w:type="paragraph" w:styleId="af">
    <w:name w:val="Quote"/>
    <w:basedOn w:val="a1"/>
    <w:next w:val="a1"/>
    <w:link w:val="Char4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2"/>
    <w:link w:val="af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1">
    <w:name w:val="Balloon Text"/>
    <w:basedOn w:val="a1"/>
    <w:link w:val="Char5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Char5">
    <w:name w:val="풍선 도움말 텍스트 Char"/>
    <w:basedOn w:val="a2"/>
    <w:link w:val="af1"/>
    <w:uiPriority w:val="99"/>
    <w:semiHidden/>
    <w:rsid w:val="002922D0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922D0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922D0"/>
    <w:rPr>
      <w:szCs w:val="16"/>
    </w:rPr>
  </w:style>
  <w:style w:type="character" w:styleId="af2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3">
    <w:name w:val="annotation text"/>
    <w:basedOn w:val="a1"/>
    <w:link w:val="Char6"/>
    <w:uiPriority w:val="99"/>
    <w:semiHidden/>
    <w:unhideWhenUsed/>
    <w:rsid w:val="002922D0"/>
    <w:rPr>
      <w:szCs w:val="20"/>
    </w:rPr>
  </w:style>
  <w:style w:type="character" w:customStyle="1" w:styleId="Char6">
    <w:name w:val="메모 텍스트 Char"/>
    <w:basedOn w:val="a2"/>
    <w:link w:val="af3"/>
    <w:uiPriority w:val="99"/>
    <w:semiHidden/>
    <w:rsid w:val="002922D0"/>
    <w:rPr>
      <w:szCs w:val="20"/>
    </w:rPr>
  </w:style>
  <w:style w:type="paragraph" w:styleId="af4">
    <w:name w:val="annotation subject"/>
    <w:basedOn w:val="af3"/>
    <w:next w:val="af3"/>
    <w:link w:val="Char7"/>
    <w:uiPriority w:val="99"/>
    <w:semiHidden/>
    <w:unhideWhenUsed/>
    <w:rsid w:val="002922D0"/>
    <w:rPr>
      <w:b/>
      <w:bCs/>
    </w:rPr>
  </w:style>
  <w:style w:type="character" w:customStyle="1" w:styleId="Char7">
    <w:name w:val="메모 주제 Char"/>
    <w:basedOn w:val="Char6"/>
    <w:link w:val="af4"/>
    <w:uiPriority w:val="99"/>
    <w:semiHidden/>
    <w:rsid w:val="002922D0"/>
    <w:rPr>
      <w:b/>
      <w:bCs/>
      <w:szCs w:val="20"/>
    </w:rPr>
  </w:style>
  <w:style w:type="paragraph" w:styleId="af5">
    <w:name w:val="Document Map"/>
    <w:basedOn w:val="a1"/>
    <w:link w:val="Char8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5"/>
    <w:uiPriority w:val="99"/>
    <w:semiHidden/>
    <w:rsid w:val="002922D0"/>
    <w:rPr>
      <w:rFonts w:ascii="Segoe UI" w:hAnsi="Segoe UI" w:cs="Segoe UI"/>
      <w:szCs w:val="16"/>
    </w:rPr>
  </w:style>
  <w:style w:type="paragraph" w:styleId="af6">
    <w:name w:val="endnote text"/>
    <w:basedOn w:val="a1"/>
    <w:link w:val="Char9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Char9">
    <w:name w:val="미주 텍스트 Char"/>
    <w:basedOn w:val="a2"/>
    <w:link w:val="af6"/>
    <w:uiPriority w:val="99"/>
    <w:semiHidden/>
    <w:rsid w:val="002922D0"/>
    <w:rPr>
      <w:szCs w:val="20"/>
    </w:rPr>
  </w:style>
  <w:style w:type="paragraph" w:styleId="af7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1"/>
    <w:link w:val="Chara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8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9">
    <w:name w:val="macro"/>
    <w:link w:val="Charb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b">
    <w:name w:val="매크로 텍스트 Char"/>
    <w:basedOn w:val="a2"/>
    <w:link w:val="af9"/>
    <w:uiPriority w:val="99"/>
    <w:semiHidden/>
    <w:rsid w:val="002922D0"/>
    <w:rPr>
      <w:rFonts w:ascii="Consolas" w:hAnsi="Consolas"/>
      <w:szCs w:val="20"/>
    </w:rPr>
  </w:style>
  <w:style w:type="paragraph" w:styleId="afa">
    <w:name w:val="Plain Text"/>
    <w:basedOn w:val="a1"/>
    <w:link w:val="Charc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Charc">
    <w:name w:val="글자만 Char"/>
    <w:basedOn w:val="a2"/>
    <w:link w:val="afa"/>
    <w:uiPriority w:val="99"/>
    <w:semiHidden/>
    <w:rsid w:val="002922D0"/>
    <w:rPr>
      <w:rFonts w:ascii="Consolas" w:hAnsi="Consolas"/>
      <w:szCs w:val="21"/>
    </w:rPr>
  </w:style>
  <w:style w:type="paragraph" w:styleId="afb">
    <w:name w:val="Bibliography"/>
    <w:basedOn w:val="a1"/>
    <w:next w:val="a1"/>
    <w:uiPriority w:val="37"/>
    <w:semiHidden/>
    <w:unhideWhenUsed/>
    <w:rsid w:val="006C47D8"/>
  </w:style>
  <w:style w:type="paragraph" w:styleId="afc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afd">
    <w:name w:val="Body Text"/>
    <w:basedOn w:val="a1"/>
    <w:link w:val="Chard"/>
    <w:uiPriority w:val="99"/>
    <w:semiHidden/>
    <w:unhideWhenUsed/>
    <w:rsid w:val="006C47D8"/>
    <w:pPr>
      <w:spacing w:after="120"/>
    </w:pPr>
  </w:style>
  <w:style w:type="character" w:customStyle="1" w:styleId="Chard">
    <w:name w:val="본문 Char"/>
    <w:basedOn w:val="a2"/>
    <w:link w:val="afd"/>
    <w:uiPriority w:val="99"/>
    <w:semiHidden/>
    <w:rsid w:val="006C47D8"/>
  </w:style>
  <w:style w:type="paragraph" w:styleId="22">
    <w:name w:val="Body Text 2"/>
    <w:basedOn w:val="a1"/>
    <w:link w:val="2Char0"/>
    <w:uiPriority w:val="99"/>
    <w:semiHidden/>
    <w:unhideWhenUsed/>
    <w:rsid w:val="006C47D8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6C47D8"/>
  </w:style>
  <w:style w:type="paragraph" w:styleId="afe">
    <w:name w:val="Body Text First Indent"/>
    <w:basedOn w:val="afd"/>
    <w:link w:val="Chare"/>
    <w:uiPriority w:val="99"/>
    <w:semiHidden/>
    <w:unhideWhenUsed/>
    <w:rsid w:val="006C47D8"/>
    <w:pPr>
      <w:spacing w:after="260"/>
      <w:ind w:firstLine="360"/>
    </w:pPr>
  </w:style>
  <w:style w:type="character" w:customStyle="1" w:styleId="Chare">
    <w:name w:val="본문 첫 줄 들여쓰기 Char"/>
    <w:basedOn w:val="Chard"/>
    <w:link w:val="afe"/>
    <w:uiPriority w:val="99"/>
    <w:semiHidden/>
    <w:rsid w:val="006C47D8"/>
  </w:style>
  <w:style w:type="paragraph" w:styleId="aff">
    <w:name w:val="Body Text Indent"/>
    <w:basedOn w:val="a1"/>
    <w:link w:val="Charf"/>
    <w:uiPriority w:val="99"/>
    <w:semiHidden/>
    <w:unhideWhenUsed/>
    <w:rsid w:val="006C47D8"/>
    <w:pPr>
      <w:spacing w:after="120"/>
      <w:ind w:left="360"/>
    </w:pPr>
  </w:style>
  <w:style w:type="character" w:customStyle="1" w:styleId="Charf">
    <w:name w:val="본문 들여쓰기 Char"/>
    <w:basedOn w:val="a2"/>
    <w:link w:val="aff"/>
    <w:uiPriority w:val="99"/>
    <w:semiHidden/>
    <w:rsid w:val="006C47D8"/>
  </w:style>
  <w:style w:type="paragraph" w:styleId="23">
    <w:name w:val="Body Text First Indent 2"/>
    <w:basedOn w:val="aff"/>
    <w:link w:val="2Char1"/>
    <w:uiPriority w:val="99"/>
    <w:semiHidden/>
    <w:unhideWhenUsed/>
    <w:rsid w:val="006C47D8"/>
    <w:pPr>
      <w:spacing w:after="2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6C47D8"/>
  </w:style>
  <w:style w:type="paragraph" w:styleId="24">
    <w:name w:val="Body Text Indent 2"/>
    <w:basedOn w:val="a1"/>
    <w:link w:val="2Char2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6C47D8"/>
  </w:style>
  <w:style w:type="paragraph" w:styleId="aff0">
    <w:name w:val="Closing"/>
    <w:basedOn w:val="a1"/>
    <w:link w:val="Charf0"/>
    <w:uiPriority w:val="99"/>
    <w:semiHidden/>
    <w:unhideWhenUsed/>
    <w:rsid w:val="006C47D8"/>
    <w:pPr>
      <w:spacing w:after="0"/>
      <w:ind w:left="4320"/>
    </w:pPr>
  </w:style>
  <w:style w:type="character" w:customStyle="1" w:styleId="Charf0">
    <w:name w:val="맺음말 Char"/>
    <w:basedOn w:val="a2"/>
    <w:link w:val="aff0"/>
    <w:uiPriority w:val="99"/>
    <w:semiHidden/>
    <w:rsid w:val="006C47D8"/>
  </w:style>
  <w:style w:type="table" w:styleId="aff1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2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3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5">
    <w:name w:val="Date"/>
    <w:basedOn w:val="a1"/>
    <w:next w:val="a1"/>
    <w:link w:val="Charf1"/>
    <w:uiPriority w:val="99"/>
    <w:semiHidden/>
    <w:unhideWhenUsed/>
    <w:rsid w:val="006C47D8"/>
  </w:style>
  <w:style w:type="character" w:customStyle="1" w:styleId="Charf1">
    <w:name w:val="날짜 Char"/>
    <w:basedOn w:val="a2"/>
    <w:link w:val="aff5"/>
    <w:uiPriority w:val="99"/>
    <w:semiHidden/>
    <w:rsid w:val="006C47D8"/>
  </w:style>
  <w:style w:type="paragraph" w:styleId="aff6">
    <w:name w:val="E-mail Signature"/>
    <w:basedOn w:val="a1"/>
    <w:link w:val="Charf2"/>
    <w:uiPriority w:val="99"/>
    <w:semiHidden/>
    <w:unhideWhenUsed/>
    <w:rsid w:val="006C47D8"/>
    <w:pPr>
      <w:spacing w:after="0"/>
    </w:pPr>
  </w:style>
  <w:style w:type="character" w:customStyle="1" w:styleId="Charf2">
    <w:name w:val="전자 메일 서명 Char"/>
    <w:basedOn w:val="a2"/>
    <w:link w:val="aff6"/>
    <w:uiPriority w:val="99"/>
    <w:semiHidden/>
    <w:rsid w:val="006C47D8"/>
  </w:style>
  <w:style w:type="character" w:styleId="aff7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8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a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0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4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2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2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0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0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Char">
    <w:name w:val="제목 5 Char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Char0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Char0">
    <w:name w:val="HTML 주소 Char"/>
    <w:basedOn w:val="a2"/>
    <w:link w:val="HTML4"/>
    <w:uiPriority w:val="99"/>
    <w:semiHidden/>
    <w:rsid w:val="006C47D8"/>
    <w:rPr>
      <w:i/>
      <w:iCs/>
    </w:rPr>
  </w:style>
  <w:style w:type="character" w:styleId="HTML5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6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7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8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b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c">
    <w:name w:val="index heading"/>
    <w:basedOn w:val="a1"/>
    <w:next w:val="1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affd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e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0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1">
    <w:name w:val="line number"/>
    <w:basedOn w:val="a2"/>
    <w:uiPriority w:val="99"/>
    <w:semiHidden/>
    <w:unhideWhenUsed/>
    <w:rsid w:val="006C47D8"/>
  </w:style>
  <w:style w:type="paragraph" w:styleId="afff2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3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4">
    <w:name w:val="List Paragraph"/>
    <w:basedOn w:val="a1"/>
    <w:uiPriority w:val="34"/>
    <w:semiHidden/>
    <w:unhideWhenUsed/>
    <w:qFormat/>
    <w:rsid w:val="006C47D8"/>
    <w:pPr>
      <w:ind w:left="720"/>
      <w:contextualSpacing/>
    </w:p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9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8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3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메시지 머리글 Char"/>
    <w:basedOn w:val="a2"/>
    <w:link w:val="afff5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6C47D8"/>
    <w:pPr>
      <w:spacing w:after="0"/>
    </w:pPr>
  </w:style>
  <w:style w:type="paragraph" w:styleId="afff7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9">
    <w:name w:val="Note Heading"/>
    <w:basedOn w:val="a1"/>
    <w:next w:val="a1"/>
    <w:link w:val="Charf4"/>
    <w:uiPriority w:val="99"/>
    <w:semiHidden/>
    <w:unhideWhenUsed/>
    <w:rsid w:val="006C47D8"/>
    <w:pPr>
      <w:spacing w:after="0"/>
    </w:pPr>
  </w:style>
  <w:style w:type="character" w:customStyle="1" w:styleId="Charf4">
    <w:name w:val="각주/미주 머리글 Char"/>
    <w:basedOn w:val="a2"/>
    <w:link w:val="afff9"/>
    <w:uiPriority w:val="99"/>
    <w:semiHidden/>
    <w:rsid w:val="006C47D8"/>
  </w:style>
  <w:style w:type="character" w:styleId="afffa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Salutation"/>
    <w:basedOn w:val="a1"/>
    <w:next w:val="a1"/>
    <w:link w:val="Charf5"/>
    <w:uiPriority w:val="99"/>
    <w:semiHidden/>
    <w:unhideWhenUsed/>
    <w:rsid w:val="006C47D8"/>
  </w:style>
  <w:style w:type="character" w:customStyle="1" w:styleId="Charf5">
    <w:name w:val="인사말 Char"/>
    <w:basedOn w:val="a2"/>
    <w:link w:val="afffb"/>
    <w:uiPriority w:val="99"/>
    <w:semiHidden/>
    <w:rsid w:val="006C47D8"/>
  </w:style>
  <w:style w:type="paragraph" w:styleId="afffc">
    <w:name w:val="Signature"/>
    <w:basedOn w:val="a1"/>
    <w:link w:val="Charf6"/>
    <w:uiPriority w:val="99"/>
    <w:semiHidden/>
    <w:unhideWhenUsed/>
    <w:rsid w:val="006C47D8"/>
    <w:pPr>
      <w:spacing w:after="0"/>
      <w:ind w:left="4320"/>
    </w:pPr>
  </w:style>
  <w:style w:type="character" w:customStyle="1" w:styleId="Charf6">
    <w:name w:val="서명 Char"/>
    <w:basedOn w:val="a2"/>
    <w:link w:val="afffc"/>
    <w:uiPriority w:val="99"/>
    <w:semiHidden/>
    <w:rsid w:val="006C47D8"/>
  </w:style>
  <w:style w:type="character" w:styleId="afffd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e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a1"/>
    <w:uiPriority w:val="4"/>
    <w:qFormat/>
    <w:rsid w:val="0000019F"/>
    <w:pPr>
      <w:adjustRightInd w:val="0"/>
      <w:spacing w:after="40"/>
      <w:ind w:leftChars="0" w:left="0"/>
      <w:jc w:val="center"/>
    </w:pPr>
    <w:rPr>
      <w:color w:val="4C4C4C" w:themeColor="text2" w:themeTint="BF"/>
    </w:rPr>
  </w:style>
  <w:style w:type="paragraph" w:customStyle="1" w:styleId="inner">
    <w:name w:val="스타일inner"/>
    <w:basedOn w:val="a1"/>
    <w:link w:val="innerChar"/>
    <w:qFormat/>
    <w:rsid w:val="00246DB7"/>
    <w:pPr>
      <w:spacing w:after="0"/>
      <w:ind w:leftChars="0" w:left="0"/>
    </w:pPr>
    <w:rPr>
      <w:rFonts w:ascii="Times New Roman" w:eastAsia="Georgia" w:hAnsi="Times New Roman" w:cs="Times New Roman"/>
    </w:rPr>
  </w:style>
  <w:style w:type="paragraph" w:customStyle="1" w:styleId="Journal">
    <w:name w:val="Journal"/>
    <w:basedOn w:val="inner"/>
    <w:link w:val="JournalChar"/>
    <w:qFormat/>
    <w:rsid w:val="001C5412"/>
    <w:pPr>
      <w:spacing w:before="120" w:after="120"/>
      <w:ind w:left="284" w:hanging="284"/>
      <w:jc w:val="both"/>
    </w:pPr>
    <w:rPr>
      <w:rFonts w:eastAsiaTheme="minorEastAsia"/>
    </w:rPr>
  </w:style>
  <w:style w:type="character" w:customStyle="1" w:styleId="innerChar">
    <w:name w:val="스타일inner Char"/>
    <w:basedOn w:val="a2"/>
    <w:link w:val="inner"/>
    <w:rsid w:val="00246DB7"/>
    <w:rPr>
      <w:rFonts w:ascii="Times New Roman" w:eastAsia="Georgia" w:hAnsi="Times New Roman" w:cs="Times New Roman"/>
      <w:lang w:eastAsia="ko-KR"/>
    </w:rPr>
  </w:style>
  <w:style w:type="character" w:customStyle="1" w:styleId="JournalChar">
    <w:name w:val="Journal Char"/>
    <w:basedOn w:val="innerChar"/>
    <w:link w:val="Journal"/>
    <w:rsid w:val="001C5412"/>
    <w:rPr>
      <w:rFonts w:ascii="Times New Roman" w:eastAsia="Georgia" w:hAnsi="Times New Roman" w:cs="Times New Roman"/>
      <w:lang w:eastAsia="ko-KR"/>
    </w:rPr>
  </w:style>
  <w:style w:type="character" w:styleId="affff8">
    <w:name w:val="Unresolved Mention"/>
    <w:basedOn w:val="a2"/>
    <w:uiPriority w:val="99"/>
    <w:semiHidden/>
    <w:unhideWhenUsed/>
    <w:rsid w:val="00D1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inchulcha.com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min-chul-ch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inyfe74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mc.cha@yonsei.ac.kr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oo.gl/maps/H73q2F2k8684bGQJ6" TargetMode="External"/><Relationship Id="rId14" Type="http://schemas.openxmlformats.org/officeDocument/2006/relationships/hyperlink" Target="https://orcid.org/0000-0001-9301-428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laptop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0B7D3A2FA4734AA7C4856BE94C5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E01043-B27C-490A-BB8C-F314DDA621D9}"/>
      </w:docPartPr>
      <w:docPartBody>
        <w:p w:rsidR="00394278" w:rsidRDefault="00C51824" w:rsidP="00C51824">
          <w:pPr>
            <w:pStyle w:val="7E70B7D3A2FA4734AA7C4856BE94C54C"/>
          </w:pPr>
          <w:r>
            <w:t>First Name</w:t>
          </w:r>
        </w:p>
      </w:docPartBody>
    </w:docPart>
    <w:docPart>
      <w:docPartPr>
        <w:name w:val="87D0B35C73234D048D463AA7F67AB16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156D8CE-F9BE-4D49-BE72-442881B50553}"/>
      </w:docPartPr>
      <w:docPartBody>
        <w:p w:rsidR="00394278" w:rsidRDefault="00C51824" w:rsidP="00C51824">
          <w:pPr>
            <w:pStyle w:val="87D0B35C73234D048D463AA7F67AB169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4"/>
    <w:rsid w:val="00394278"/>
    <w:rsid w:val="00C5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E70B7D3A2FA4734AA7C4856BE94C54C">
    <w:name w:val="7E70B7D3A2FA4734AA7C4856BE94C54C"/>
    <w:rsid w:val="00C51824"/>
    <w:pPr>
      <w:widowControl w:val="0"/>
      <w:wordWrap w:val="0"/>
      <w:autoSpaceDE w:val="0"/>
      <w:autoSpaceDN w:val="0"/>
    </w:pPr>
  </w:style>
  <w:style w:type="paragraph" w:customStyle="1" w:styleId="87D0B35C73234D048D463AA7F67AB169">
    <w:name w:val="87D0B35C73234D048D463AA7F67AB169"/>
    <w:rsid w:val="00C5182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Min Chul Cha</Abstract>
  <CompanyAddress>Industrial Engineering Department
Yonsei University
Engineering Hall D4, #D1009
50 Yonsei-ro, Seodaemun-gu, Seoul, Republic of Korea, 03722</CompanyAddress>
  <CompanyPhone>+82-10-7112-0774</CompanyPhone>
  <CompanyFax/>
  <CompanyEmail>minchulcha@minchulcha.com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tf16402467_win32.dotx</Template>
  <TotalTime>542</TotalTime>
  <Pages>4</Pages>
  <Words>1142</Words>
  <Characters>6510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MClaptop</dc:creator>
  <cp:keywords>www.linkedin.com/in/min-chul-cha</cp:keywords>
  <dc:description/>
  <cp:lastModifiedBy>민철 차</cp:lastModifiedBy>
  <cp:revision>65</cp:revision>
  <cp:lastPrinted>2023-11-07T02:03:00Z</cp:lastPrinted>
  <dcterms:created xsi:type="dcterms:W3CDTF">2023-01-15T09:10:00Z</dcterms:created>
  <dcterms:modified xsi:type="dcterms:W3CDTF">2023-11-07T02:09:00Z</dcterms:modified>
  <cp:category>Cha</cp:category>
  <cp:contentStatus>minchulcha.com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38f812db67c7e918e9ed0f458ab6f334888a814c9f1eab7f118eb552f5c9df42</vt:lpwstr>
  </property>
</Properties>
</file>